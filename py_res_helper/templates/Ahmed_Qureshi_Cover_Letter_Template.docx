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pPr w:leftFromText="180" w:rightFromText="180" w:vertAnchor="text" w:horzAnchor="page" w:tblpX="8206" w:tblpY="-53"/>
        <w:tblOverlap w:val="never"/>
        <w:tblW w:w="1772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9"/>
        <w:gridCol w:w="3379"/>
      </w:tblGrid>
      <w:tr w:rsidR="00F47930" w:rsidRPr="00136B3E" w14:paraId="0C9BC764" w14:textId="77777777" w:rsidTr="00E25298">
        <w:trPr>
          <w:trHeight w:val="257"/>
        </w:trPr>
        <w:tc>
          <w:tcPr>
            <w:tcW w:w="3828" w:type="dxa"/>
            <w:gridSpan w:val="2"/>
            <w:tcBorders>
              <w:top w:val="single" w:sz="8" w:space="0" w:color="043D68" w:themeColor="text2"/>
              <w:left w:val="nil"/>
            </w:tcBorders>
            <w:vAlign w:val="center"/>
          </w:tcPr>
          <w:p w14:paraId="767BF610" w14:textId="77777777" w:rsidR="00F47930" w:rsidRDefault="00000000" w:rsidP="00E25298">
            <w:pPr>
              <w:pStyle w:val="Subtitle"/>
            </w:pPr>
            <w:sdt>
              <w:sdtPr>
                <w:id w:val="1650785812"/>
                <w:placeholder>
                  <w:docPart w:val="4B5539005CC54CED8D2E48C790E57047"/>
                </w:placeholder>
                <w:showingPlcHdr/>
                <w15:appearance w15:val="hidden"/>
              </w:sdtPr>
              <w:sdtContent>
                <w:r w:rsidR="00F47930" w:rsidRPr="00E25298">
                  <w:rPr>
                    <w:sz w:val="28"/>
                    <w:szCs w:val="24"/>
                  </w:rPr>
                  <w:t>Contact</w:t>
                </w:r>
              </w:sdtContent>
            </w:sdt>
          </w:p>
        </w:tc>
      </w:tr>
      <w:tr w:rsidR="00F47930" w:rsidRPr="00136B3E" w14:paraId="1A1148CE" w14:textId="77777777" w:rsidTr="00E25298">
        <w:trPr>
          <w:trHeight w:val="135"/>
        </w:trPr>
        <w:tc>
          <w:tcPr>
            <w:tcW w:w="449" w:type="dxa"/>
            <w:tcBorders>
              <w:left w:val="nil"/>
            </w:tcBorders>
            <w:vAlign w:val="center"/>
          </w:tcPr>
          <w:p w14:paraId="4F3CF94E" w14:textId="77777777" w:rsidR="00F47930" w:rsidRPr="008266F6" w:rsidRDefault="00F47930" w:rsidP="00E25298">
            <w:pPr>
              <w:pStyle w:val="Subtitle"/>
              <w:rPr>
                <w:noProof/>
                <w:sz w:val="22"/>
                <w:szCs w:val="28"/>
              </w:rPr>
            </w:pPr>
            <w:r w:rsidRPr="008266F6">
              <w:rPr>
                <w:noProof/>
                <w:sz w:val="22"/>
                <w:szCs w:val="28"/>
              </w:rPr>
              <w:drawing>
                <wp:anchor distT="0" distB="0" distL="114300" distR="114300" simplePos="0" relativeHeight="251675648" behindDoc="0" locked="0" layoutInCell="1" allowOverlap="1" wp14:anchorId="22A6EBE6" wp14:editId="78B4956B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234950</wp:posOffset>
                  </wp:positionV>
                  <wp:extent cx="264795" cy="264795"/>
                  <wp:effectExtent l="0" t="0" r="0" b="1905"/>
                  <wp:wrapNone/>
                  <wp:docPr id="3" name="Graphic 3" descr="Smart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phic 14" descr="Smart Phon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" cy="26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66F6">
              <w:rPr>
                <w:noProof/>
                <w:sz w:val="22"/>
                <w:szCs w:val="28"/>
              </w:rPr>
              <w:drawing>
                <wp:anchor distT="0" distB="0" distL="114300" distR="114300" simplePos="0" relativeHeight="251676672" behindDoc="0" locked="0" layoutInCell="1" allowOverlap="1" wp14:anchorId="42D512EC" wp14:editId="0343B4B1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18415</wp:posOffset>
                  </wp:positionV>
                  <wp:extent cx="220345" cy="220345"/>
                  <wp:effectExtent l="0" t="0" r="8255" b="8255"/>
                  <wp:wrapNone/>
                  <wp:docPr id="4" name="Graphic 4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Envelope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2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71350517" w14:textId="77777777" w:rsidR="00F47930" w:rsidRPr="008266F6" w:rsidRDefault="00F47930" w:rsidP="00E25298">
            <w:pPr>
              <w:rPr>
                <w:color w:val="0563C1" w:themeColor="hyperlink"/>
                <w:sz w:val="22"/>
                <w:szCs w:val="28"/>
                <w:u w:val="single"/>
              </w:rPr>
            </w:pPr>
            <w:r w:rsidRPr="008266F6">
              <w:rPr>
                <w:sz w:val="22"/>
                <w:szCs w:val="28"/>
              </w:rPr>
              <w:t>aa10980@gmail.com</w:t>
            </w:r>
          </w:p>
        </w:tc>
      </w:tr>
      <w:tr w:rsidR="00F47930" w:rsidRPr="00136B3E" w14:paraId="0D4C9D7B" w14:textId="77777777" w:rsidTr="00E25298">
        <w:trPr>
          <w:trHeight w:val="326"/>
        </w:trPr>
        <w:tc>
          <w:tcPr>
            <w:tcW w:w="449" w:type="dxa"/>
            <w:tcBorders>
              <w:left w:val="nil"/>
            </w:tcBorders>
            <w:vAlign w:val="center"/>
          </w:tcPr>
          <w:p w14:paraId="2422CDA5" w14:textId="77777777" w:rsidR="00F47930" w:rsidRPr="008266F6" w:rsidRDefault="00F47930" w:rsidP="00E25298">
            <w:pPr>
              <w:pStyle w:val="Subtitle"/>
              <w:rPr>
                <w:noProof/>
                <w:sz w:val="22"/>
                <w:szCs w:val="28"/>
              </w:rPr>
            </w:pP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6637FF5E" w14:textId="77777777" w:rsidR="00F47930" w:rsidRPr="008266F6" w:rsidRDefault="00F47930" w:rsidP="00E25298">
            <w:pPr>
              <w:rPr>
                <w:sz w:val="22"/>
                <w:szCs w:val="28"/>
              </w:rPr>
            </w:pPr>
            <w:r w:rsidRPr="008266F6">
              <w:rPr>
                <w:sz w:val="22"/>
                <w:szCs w:val="28"/>
              </w:rPr>
              <w:t>(902) 943-7861</w:t>
            </w:r>
          </w:p>
        </w:tc>
      </w:tr>
      <w:tr w:rsidR="00F47930" w:rsidRPr="00136B3E" w14:paraId="78850893" w14:textId="77777777" w:rsidTr="00E25298">
        <w:trPr>
          <w:trHeight w:val="148"/>
        </w:trPr>
        <w:tc>
          <w:tcPr>
            <w:tcW w:w="449" w:type="dxa"/>
            <w:tcBorders>
              <w:left w:val="nil"/>
            </w:tcBorders>
            <w:vAlign w:val="center"/>
          </w:tcPr>
          <w:p w14:paraId="0111E1EA" w14:textId="77777777" w:rsidR="00F47930" w:rsidRPr="008266F6" w:rsidRDefault="00F47930" w:rsidP="00E25298">
            <w:pPr>
              <w:pStyle w:val="Subtitle"/>
              <w:rPr>
                <w:noProof/>
                <w:sz w:val="22"/>
                <w:szCs w:val="28"/>
              </w:rPr>
            </w:pPr>
            <w:r w:rsidRPr="008266F6">
              <w:rPr>
                <w:noProof/>
                <w:sz w:val="22"/>
                <w:szCs w:val="28"/>
                <w:lang w:val="en-AU" w:eastAsia="en-AU"/>
              </w:rPr>
              <w:drawing>
                <wp:anchor distT="0" distB="0" distL="114300" distR="114300" simplePos="0" relativeHeight="251677696" behindDoc="0" locked="0" layoutInCell="1" allowOverlap="1" wp14:anchorId="0E9E0F9A" wp14:editId="60C9418A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4445</wp:posOffset>
                  </wp:positionV>
                  <wp:extent cx="253365" cy="253365"/>
                  <wp:effectExtent l="0" t="0" r="0" b="0"/>
                  <wp:wrapNone/>
                  <wp:docPr id="7" name="Graphic 7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Marker with solid fill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5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26146C22" w14:textId="77777777" w:rsidR="00F47930" w:rsidRPr="008266F6" w:rsidRDefault="00F47930" w:rsidP="00E25298">
            <w:pPr>
              <w:rPr>
                <w:sz w:val="22"/>
                <w:szCs w:val="28"/>
              </w:rPr>
            </w:pPr>
            <w:r w:rsidRPr="008266F6">
              <w:rPr>
                <w:sz w:val="22"/>
                <w:szCs w:val="28"/>
              </w:rPr>
              <w:t>Halifax, NS</w:t>
            </w:r>
            <w:r>
              <w:rPr>
                <w:sz w:val="22"/>
                <w:szCs w:val="28"/>
              </w:rPr>
              <w:t>, B3H 4K2</w:t>
            </w:r>
          </w:p>
        </w:tc>
      </w:tr>
    </w:tbl>
    <w:p w14:paraId="2103FDF7" w14:textId="50A975ED" w:rsidR="00807297" w:rsidRPr="00807297" w:rsidRDefault="00E25298" w:rsidP="00807297">
      <w:pPr>
        <w:pStyle w:val="Subtitle"/>
        <w:rPr>
          <w:sz w:val="52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ACBAEF" wp14:editId="647754F0">
                <wp:simplePos x="0" y="0"/>
                <wp:positionH relativeFrom="margin">
                  <wp:posOffset>-180975</wp:posOffset>
                </wp:positionH>
                <wp:positionV relativeFrom="paragraph">
                  <wp:posOffset>-33655</wp:posOffset>
                </wp:positionV>
                <wp:extent cx="4212582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258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24F2F" id="Straight Connector 1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4.25pt,-2.65pt" to="317.45pt,-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" strokecolor="#043d68 [3215]" strokeweight="1pt">
                <v:stroke joinstyle="miter"/>
                <w10:wrap anchorx="margin"/>
              </v:line>
            </w:pict>
          </mc:Fallback>
        </mc:AlternateContent>
      </w:r>
      <w:r w:rsidR="00807297" w:rsidRPr="00807297">
        <w:rPr>
          <w:sz w:val="52"/>
          <w:szCs w:val="48"/>
        </w:rPr>
        <w:t xml:space="preserve">Ahmed </w:t>
      </w:r>
      <w:r w:rsidR="00807297" w:rsidRPr="00807297">
        <w:rPr>
          <w:rStyle w:val="NotBold"/>
          <w:sz w:val="52"/>
          <w:szCs w:val="48"/>
        </w:rPr>
        <w:t>Qureshi</w:t>
      </w:r>
    </w:p>
    <w:p w14:paraId="1AA13867" w14:textId="0E2F6556" w:rsidR="00807297" w:rsidRPr="00807297" w:rsidRDefault="00B55777" w:rsidP="00807297">
      <w:pPr>
        <w:pStyle w:val="Subtitle"/>
        <w:rPr>
          <w:sz w:val="28"/>
          <w:szCs w:val="24"/>
        </w:rPr>
      </w:pPr>
      <w:r w:rsidRPr="00B55777">
        <w:rPr>
          <w:sz w:val="28"/>
          <w:szCs w:val="24"/>
        </w:rPr>
        <w:t>designation</w:t>
      </w:r>
    </w:p>
    <w:p w14:paraId="6D90F8F6" w14:textId="072875B8" w:rsidR="00E25298" w:rsidRPr="003A1E3F" w:rsidRDefault="00E25298" w:rsidP="00697F48">
      <w:pPr>
        <w:rPr>
          <w:sz w:val="2"/>
          <w:szCs w:val="6"/>
        </w:rPr>
      </w:pPr>
      <w:r>
        <w:br/>
      </w:r>
      <w:r>
        <w:rPr>
          <w:sz w:val="2"/>
          <w:szCs w:val="2"/>
        </w:rPr>
        <w:br/>
      </w:r>
    </w:p>
    <w:p w14:paraId="1890A3D9" w14:textId="7D77875D" w:rsidR="00807297" w:rsidRDefault="00807297" w:rsidP="00697F4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D978D3" wp14:editId="05F3769F">
                <wp:simplePos x="0" y="0"/>
                <wp:positionH relativeFrom="margin">
                  <wp:posOffset>-166370</wp:posOffset>
                </wp:positionH>
                <wp:positionV relativeFrom="paragraph">
                  <wp:posOffset>33655</wp:posOffset>
                </wp:positionV>
                <wp:extent cx="7191375" cy="0"/>
                <wp:effectExtent l="0" t="0" r="0" b="0"/>
                <wp:wrapTopAndBottom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3E8A3" id="Straight Connector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1pt,2.65pt" to="553.1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</w:p>
    <w:p w14:paraId="784C3B8B" w14:textId="268A5AFA" w:rsidR="00E25298" w:rsidRDefault="00D70707" w:rsidP="00807297">
      <w:pPr>
        <w:spacing w:after="24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date</w:t>
      </w:r>
    </w:p>
    <w:p w14:paraId="5D68C75B" w14:textId="05B621AC" w:rsidR="00CD1DCC" w:rsidRDefault="00B52422" w:rsidP="00741070">
      <w:pPr>
        <w:spacing w:after="240"/>
        <w:rPr>
          <w:sz w:val="22"/>
          <w:szCs w:val="22"/>
          <w:lang w:val="en-CA"/>
        </w:rPr>
      </w:pPr>
      <w:proofErr w:type="spellStart"/>
      <w:r>
        <w:rPr>
          <w:sz w:val="22"/>
          <w:szCs w:val="22"/>
          <w:lang w:val="en-CA"/>
        </w:rPr>
        <w:t>company_name</w:t>
      </w:r>
      <w:proofErr w:type="spellEnd"/>
    </w:p>
    <w:p w14:paraId="15868F32" w14:textId="77777777" w:rsidR="007B4E63" w:rsidRDefault="001861D6" w:rsidP="00741070">
      <w:pPr>
        <w:spacing w:after="24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body</w:t>
      </w:r>
    </w:p>
    <w:p w14:paraId="66301FA8" w14:textId="77777777" w:rsidR="007B4E63" w:rsidRPr="00374DA2" w:rsidRDefault="007B4E63" w:rsidP="007B4E63">
      <w:pPr>
        <w:rPr>
          <w:sz w:val="22"/>
          <w:szCs w:val="22"/>
        </w:rPr>
      </w:pPr>
      <w:r w:rsidRPr="00374DA2">
        <w:rPr>
          <w:sz w:val="22"/>
          <w:szCs w:val="22"/>
        </w:rPr>
        <w:t xml:space="preserve">Sincerely, </w:t>
      </w:r>
    </w:p>
    <w:p w14:paraId="5F3B51D9" w14:textId="77777777" w:rsidR="007B4E63" w:rsidRDefault="007B4E63" w:rsidP="007B4E63">
      <w:pPr>
        <w:rPr>
          <w:sz w:val="22"/>
          <w:szCs w:val="22"/>
        </w:rPr>
      </w:pPr>
      <w:r w:rsidRPr="008D6F10">
        <w:rPr>
          <w:sz w:val="22"/>
          <w:szCs w:val="22"/>
        </w:rPr>
        <w:t>Ahmed Qureshi</w:t>
      </w:r>
    </w:p>
    <w:p w14:paraId="49B7E67F" w14:textId="3099C0CF" w:rsidR="00807297" w:rsidRPr="00994F90" w:rsidRDefault="00422149" w:rsidP="00741070">
      <w:pPr>
        <w:spacing w:after="240"/>
        <w:rPr>
          <w:sz w:val="22"/>
          <w:szCs w:val="22"/>
          <w:lang w:val="en-CA"/>
        </w:rPr>
      </w:pPr>
      <w:r>
        <w:rPr>
          <w:noProof/>
        </w:rPr>
        <mc:AlternateContent>
          <mc:Choice Requires="wps">
            <w:drawing>
              <wp:inline distT="0" distB="0" distL="0" distR="0" wp14:anchorId="50A05F99" wp14:editId="6D84C6CF">
                <wp:extent cx="7191375" cy="0"/>
                <wp:effectExtent l="0" t="0" r="0" b="0"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817BCF0" id="Straight Connector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66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" strokecolor="#043d68 [3215]" strokeweight="1pt">
                <v:stroke joinstyle="miter"/>
                <w10:anchorlock/>
              </v:line>
            </w:pict>
          </mc:Fallback>
        </mc:AlternateContent>
      </w:r>
      <w:r w:rsidR="00ED0B2C"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673600" behindDoc="1" locked="1" layoutInCell="1" allowOverlap="1" wp14:anchorId="26CCAD9B" wp14:editId="2A0B6BEE">
                <wp:simplePos x="0" y="0"/>
                <wp:positionH relativeFrom="page">
                  <wp:posOffset>4965700</wp:posOffset>
                </wp:positionH>
                <wp:positionV relativeFrom="page">
                  <wp:posOffset>-10160</wp:posOffset>
                </wp:positionV>
                <wp:extent cx="2806700" cy="10058400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0584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546F0" id="Rectangle 1" o:spid="_x0000_s1026" alt="&quot;&quot;" style="position:absolute;margin-left:391pt;margin-top:-.8pt;width:221pt;height:11in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" fillcolor="#d3ebfd" stroked="f" strokeweight="1pt">
                <v:fill opacity="32896f"/>
                <w10:wrap anchorx="page" anchory="page"/>
                <w10:anchorlock/>
              </v:rect>
            </w:pict>
          </mc:Fallback>
        </mc:AlternateContent>
      </w:r>
    </w:p>
    <w:sectPr w:rsidR="00807297" w:rsidRPr="00994F90" w:rsidSect="00F47930">
      <w:footerReference w:type="default" r:id="rId17"/>
      <w:pgSz w:w="12240" w:h="15840" w:code="1"/>
      <w:pgMar w:top="1135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9F9E81" w14:textId="77777777" w:rsidR="00A46DE0" w:rsidRDefault="00A46DE0" w:rsidP="00AA35A8">
      <w:pPr>
        <w:spacing w:line="240" w:lineRule="auto"/>
      </w:pPr>
      <w:r>
        <w:separator/>
      </w:r>
    </w:p>
  </w:endnote>
  <w:endnote w:type="continuationSeparator" w:id="0">
    <w:p w14:paraId="0B54BBAB" w14:textId="77777777" w:rsidR="00A46DE0" w:rsidRDefault="00A46DE0" w:rsidP="00AA35A8">
      <w:pPr>
        <w:spacing w:line="240" w:lineRule="auto"/>
      </w:pPr>
      <w:r>
        <w:continuationSeparator/>
      </w:r>
    </w:p>
  </w:endnote>
  <w:endnote w:type="continuationNotice" w:id="1">
    <w:p w14:paraId="203FC188" w14:textId="77777777" w:rsidR="00A46DE0" w:rsidRDefault="00A46DE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3577865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3ADD300" w14:textId="613A9122" w:rsidR="00697F48" w:rsidRDefault="00697F4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428FB1B5" w14:textId="77777777" w:rsidR="00697F48" w:rsidRDefault="00697F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73BE8" w14:textId="77777777" w:rsidR="00A46DE0" w:rsidRDefault="00A46DE0" w:rsidP="00AA35A8">
      <w:pPr>
        <w:spacing w:line="240" w:lineRule="auto"/>
      </w:pPr>
      <w:r>
        <w:separator/>
      </w:r>
    </w:p>
  </w:footnote>
  <w:footnote w:type="continuationSeparator" w:id="0">
    <w:p w14:paraId="7293AD75" w14:textId="77777777" w:rsidR="00A46DE0" w:rsidRDefault="00A46DE0" w:rsidP="00AA35A8">
      <w:pPr>
        <w:spacing w:line="240" w:lineRule="auto"/>
      </w:pPr>
      <w:r>
        <w:continuationSeparator/>
      </w:r>
    </w:p>
  </w:footnote>
  <w:footnote w:type="continuationNotice" w:id="1">
    <w:p w14:paraId="0BCDBD82" w14:textId="77777777" w:rsidR="00A46DE0" w:rsidRDefault="00A46DE0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3F19597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160975917" o:spid="_x0000_i1025" type="#_x0000_t75" style="width:14.25pt;height:14.25pt;visibility:visible;mso-wrap-style:square">
            <v:imagedata r:id="rId1" o:title=""/>
          </v:shape>
        </w:pict>
      </mc:Choice>
      <mc:Fallback>
        <w:drawing>
          <wp:inline distT="0" distB="0" distL="0" distR="0" wp14:anchorId="04E77374" wp14:editId="3E44D86C">
            <wp:extent cx="180975" cy="180975"/>
            <wp:effectExtent l="0" t="0" r="0" b="0"/>
            <wp:docPr id="1160975917" name="Picture 1160975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65D2591A" id="Picture 1478524116" o:spid="_x0000_i1025" type="#_x0000_t75" style="width:13.5pt;height:13.5pt;visibility:visible;mso-wrap-style:square">
            <v:imagedata r:id="rId3" o:title=""/>
          </v:shape>
        </w:pict>
      </mc:Choice>
      <mc:Fallback>
        <w:drawing>
          <wp:inline distT="0" distB="0" distL="0" distR="0" wp14:anchorId="722F724F" wp14:editId="2141410E">
            <wp:extent cx="171450" cy="171450"/>
            <wp:effectExtent l="0" t="0" r="0" b="0"/>
            <wp:docPr id="1478524116" name="Picture 1478524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BA1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532984">
    <w:abstractNumId w:val="11"/>
  </w:num>
  <w:num w:numId="2" w16cid:durableId="2049139789">
    <w:abstractNumId w:val="18"/>
  </w:num>
  <w:num w:numId="3" w16cid:durableId="329674813">
    <w:abstractNumId w:val="12"/>
  </w:num>
  <w:num w:numId="4" w16cid:durableId="1856845706">
    <w:abstractNumId w:val="13"/>
  </w:num>
  <w:num w:numId="5" w16cid:durableId="909849469">
    <w:abstractNumId w:val="17"/>
  </w:num>
  <w:num w:numId="6" w16cid:durableId="845823555">
    <w:abstractNumId w:val="14"/>
  </w:num>
  <w:num w:numId="7" w16cid:durableId="1730230076">
    <w:abstractNumId w:val="16"/>
  </w:num>
  <w:num w:numId="8" w16cid:durableId="1156846503">
    <w:abstractNumId w:val="15"/>
  </w:num>
  <w:num w:numId="9" w16cid:durableId="740177309">
    <w:abstractNumId w:val="9"/>
  </w:num>
  <w:num w:numId="10" w16cid:durableId="930774875">
    <w:abstractNumId w:val="8"/>
  </w:num>
  <w:num w:numId="11" w16cid:durableId="841163352">
    <w:abstractNumId w:val="7"/>
  </w:num>
  <w:num w:numId="12" w16cid:durableId="1706445803">
    <w:abstractNumId w:val="6"/>
  </w:num>
  <w:num w:numId="13" w16cid:durableId="1347976060">
    <w:abstractNumId w:val="5"/>
  </w:num>
  <w:num w:numId="14" w16cid:durableId="390925826">
    <w:abstractNumId w:val="4"/>
  </w:num>
  <w:num w:numId="15" w16cid:durableId="1587109535">
    <w:abstractNumId w:val="3"/>
  </w:num>
  <w:num w:numId="16" w16cid:durableId="1535191078">
    <w:abstractNumId w:val="2"/>
  </w:num>
  <w:num w:numId="17" w16cid:durableId="1289238004">
    <w:abstractNumId w:val="1"/>
  </w:num>
  <w:num w:numId="18" w16cid:durableId="1887722188">
    <w:abstractNumId w:val="0"/>
  </w:num>
  <w:num w:numId="19" w16cid:durableId="755633937">
    <w:abstractNumId w:val="9"/>
  </w:num>
  <w:num w:numId="20" w16cid:durableId="698851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B0"/>
    <w:rsid w:val="0000752A"/>
    <w:rsid w:val="00016465"/>
    <w:rsid w:val="00032BE6"/>
    <w:rsid w:val="00033263"/>
    <w:rsid w:val="000334C1"/>
    <w:rsid w:val="00053BDC"/>
    <w:rsid w:val="000767C7"/>
    <w:rsid w:val="000873F6"/>
    <w:rsid w:val="000B286F"/>
    <w:rsid w:val="000C1F10"/>
    <w:rsid w:val="000C2B44"/>
    <w:rsid w:val="000D134B"/>
    <w:rsid w:val="000D471B"/>
    <w:rsid w:val="0010041D"/>
    <w:rsid w:val="001125D5"/>
    <w:rsid w:val="00115AB0"/>
    <w:rsid w:val="00124ED6"/>
    <w:rsid w:val="00167789"/>
    <w:rsid w:val="001861D6"/>
    <w:rsid w:val="00194704"/>
    <w:rsid w:val="001A2C92"/>
    <w:rsid w:val="001A6AA8"/>
    <w:rsid w:val="001B160B"/>
    <w:rsid w:val="001D4C02"/>
    <w:rsid w:val="001D76FA"/>
    <w:rsid w:val="001F2C20"/>
    <w:rsid w:val="00203213"/>
    <w:rsid w:val="002100DA"/>
    <w:rsid w:val="00213744"/>
    <w:rsid w:val="002236D5"/>
    <w:rsid w:val="00243756"/>
    <w:rsid w:val="00250915"/>
    <w:rsid w:val="00252F14"/>
    <w:rsid w:val="00261F8A"/>
    <w:rsid w:val="0027193E"/>
    <w:rsid w:val="00284246"/>
    <w:rsid w:val="002A3201"/>
    <w:rsid w:val="002A7891"/>
    <w:rsid w:val="002B42AE"/>
    <w:rsid w:val="002B459B"/>
    <w:rsid w:val="002B51DB"/>
    <w:rsid w:val="002C4D08"/>
    <w:rsid w:val="002C4E0C"/>
    <w:rsid w:val="002C700F"/>
    <w:rsid w:val="002C7C6F"/>
    <w:rsid w:val="002E7306"/>
    <w:rsid w:val="00303037"/>
    <w:rsid w:val="00331DCE"/>
    <w:rsid w:val="00334FEA"/>
    <w:rsid w:val="00352A17"/>
    <w:rsid w:val="00357E3C"/>
    <w:rsid w:val="00374DA2"/>
    <w:rsid w:val="0038469A"/>
    <w:rsid w:val="003877F8"/>
    <w:rsid w:val="00390FC6"/>
    <w:rsid w:val="00391BEA"/>
    <w:rsid w:val="003A1E3F"/>
    <w:rsid w:val="003A6943"/>
    <w:rsid w:val="003B4AEF"/>
    <w:rsid w:val="003B7F92"/>
    <w:rsid w:val="003E2525"/>
    <w:rsid w:val="00415CF3"/>
    <w:rsid w:val="00420582"/>
    <w:rsid w:val="00422149"/>
    <w:rsid w:val="00435BA1"/>
    <w:rsid w:val="00447CA5"/>
    <w:rsid w:val="00450AAF"/>
    <w:rsid w:val="00453A7B"/>
    <w:rsid w:val="00456CAF"/>
    <w:rsid w:val="00457ADE"/>
    <w:rsid w:val="0046176E"/>
    <w:rsid w:val="00461FD3"/>
    <w:rsid w:val="00464B92"/>
    <w:rsid w:val="00465D39"/>
    <w:rsid w:val="004860D9"/>
    <w:rsid w:val="00490600"/>
    <w:rsid w:val="004909EF"/>
    <w:rsid w:val="004936B2"/>
    <w:rsid w:val="004A1426"/>
    <w:rsid w:val="004A28EA"/>
    <w:rsid w:val="004B19D9"/>
    <w:rsid w:val="004C1032"/>
    <w:rsid w:val="00504E47"/>
    <w:rsid w:val="00507244"/>
    <w:rsid w:val="00524297"/>
    <w:rsid w:val="00537559"/>
    <w:rsid w:val="00574DB0"/>
    <w:rsid w:val="00574DF3"/>
    <w:rsid w:val="0059319B"/>
    <w:rsid w:val="005A0F1E"/>
    <w:rsid w:val="005A1C94"/>
    <w:rsid w:val="005A6F8D"/>
    <w:rsid w:val="005B4861"/>
    <w:rsid w:val="005C0D1E"/>
    <w:rsid w:val="005F2C91"/>
    <w:rsid w:val="005F5EF3"/>
    <w:rsid w:val="0060056E"/>
    <w:rsid w:val="00605679"/>
    <w:rsid w:val="00605BCE"/>
    <w:rsid w:val="00606632"/>
    <w:rsid w:val="00626B3C"/>
    <w:rsid w:val="00643F4B"/>
    <w:rsid w:val="00654FB0"/>
    <w:rsid w:val="00663676"/>
    <w:rsid w:val="00670E0B"/>
    <w:rsid w:val="00676B73"/>
    <w:rsid w:val="0069541B"/>
    <w:rsid w:val="00697F48"/>
    <w:rsid w:val="006A1E18"/>
    <w:rsid w:val="006A37C0"/>
    <w:rsid w:val="006C3463"/>
    <w:rsid w:val="006C448E"/>
    <w:rsid w:val="006C7F5A"/>
    <w:rsid w:val="006D0785"/>
    <w:rsid w:val="006F7175"/>
    <w:rsid w:val="00741070"/>
    <w:rsid w:val="00746B0A"/>
    <w:rsid w:val="00752A04"/>
    <w:rsid w:val="007572E2"/>
    <w:rsid w:val="0077153E"/>
    <w:rsid w:val="0079001A"/>
    <w:rsid w:val="00791376"/>
    <w:rsid w:val="00791C5D"/>
    <w:rsid w:val="007B4E63"/>
    <w:rsid w:val="007B4FF4"/>
    <w:rsid w:val="007D7F15"/>
    <w:rsid w:val="007E47A0"/>
    <w:rsid w:val="00801262"/>
    <w:rsid w:val="00807297"/>
    <w:rsid w:val="00814498"/>
    <w:rsid w:val="00822AAD"/>
    <w:rsid w:val="00831977"/>
    <w:rsid w:val="00865D5F"/>
    <w:rsid w:val="00871DB8"/>
    <w:rsid w:val="00887E05"/>
    <w:rsid w:val="008A171A"/>
    <w:rsid w:val="008A32A5"/>
    <w:rsid w:val="008C6FDE"/>
    <w:rsid w:val="008D6F10"/>
    <w:rsid w:val="008F180B"/>
    <w:rsid w:val="008F48B9"/>
    <w:rsid w:val="008F6BC6"/>
    <w:rsid w:val="009049BC"/>
    <w:rsid w:val="00916960"/>
    <w:rsid w:val="00917064"/>
    <w:rsid w:val="009230A7"/>
    <w:rsid w:val="0094162F"/>
    <w:rsid w:val="00943650"/>
    <w:rsid w:val="0095501D"/>
    <w:rsid w:val="00956B80"/>
    <w:rsid w:val="009629E3"/>
    <w:rsid w:val="0096304F"/>
    <w:rsid w:val="00994F90"/>
    <w:rsid w:val="009A7CD4"/>
    <w:rsid w:val="009A7F3F"/>
    <w:rsid w:val="009D1E87"/>
    <w:rsid w:val="009D646A"/>
    <w:rsid w:val="00A0397D"/>
    <w:rsid w:val="00A20EF6"/>
    <w:rsid w:val="00A32AA1"/>
    <w:rsid w:val="00A379B4"/>
    <w:rsid w:val="00A4248D"/>
    <w:rsid w:val="00A46DE0"/>
    <w:rsid w:val="00A633B0"/>
    <w:rsid w:val="00A718B6"/>
    <w:rsid w:val="00A9291E"/>
    <w:rsid w:val="00AA0A61"/>
    <w:rsid w:val="00AA1166"/>
    <w:rsid w:val="00AA35A8"/>
    <w:rsid w:val="00AA530F"/>
    <w:rsid w:val="00AB74C5"/>
    <w:rsid w:val="00AE4514"/>
    <w:rsid w:val="00AE562D"/>
    <w:rsid w:val="00AE7533"/>
    <w:rsid w:val="00B20F64"/>
    <w:rsid w:val="00B42685"/>
    <w:rsid w:val="00B45879"/>
    <w:rsid w:val="00B51438"/>
    <w:rsid w:val="00B52422"/>
    <w:rsid w:val="00B535AD"/>
    <w:rsid w:val="00B55777"/>
    <w:rsid w:val="00B75292"/>
    <w:rsid w:val="00B8453F"/>
    <w:rsid w:val="00B85473"/>
    <w:rsid w:val="00B8578B"/>
    <w:rsid w:val="00B97F19"/>
    <w:rsid w:val="00BC44A1"/>
    <w:rsid w:val="00BE1B86"/>
    <w:rsid w:val="00BE5968"/>
    <w:rsid w:val="00BF7216"/>
    <w:rsid w:val="00C25936"/>
    <w:rsid w:val="00C272EB"/>
    <w:rsid w:val="00C341CF"/>
    <w:rsid w:val="00C35322"/>
    <w:rsid w:val="00C62E97"/>
    <w:rsid w:val="00C81645"/>
    <w:rsid w:val="00C91BBC"/>
    <w:rsid w:val="00C93E70"/>
    <w:rsid w:val="00CA61BE"/>
    <w:rsid w:val="00CA6782"/>
    <w:rsid w:val="00CB3E40"/>
    <w:rsid w:val="00CC4A5D"/>
    <w:rsid w:val="00CD1DCC"/>
    <w:rsid w:val="00CD5D8D"/>
    <w:rsid w:val="00CF22B3"/>
    <w:rsid w:val="00D00CD9"/>
    <w:rsid w:val="00D03341"/>
    <w:rsid w:val="00D15AAE"/>
    <w:rsid w:val="00D22971"/>
    <w:rsid w:val="00D2521E"/>
    <w:rsid w:val="00D26518"/>
    <w:rsid w:val="00D34E3F"/>
    <w:rsid w:val="00D60B19"/>
    <w:rsid w:val="00D70707"/>
    <w:rsid w:val="00D86385"/>
    <w:rsid w:val="00D95726"/>
    <w:rsid w:val="00DA4B7F"/>
    <w:rsid w:val="00DB472D"/>
    <w:rsid w:val="00DD0614"/>
    <w:rsid w:val="00DD6ECC"/>
    <w:rsid w:val="00DE5F88"/>
    <w:rsid w:val="00DE7D4F"/>
    <w:rsid w:val="00DF2298"/>
    <w:rsid w:val="00DF54A7"/>
    <w:rsid w:val="00E067BA"/>
    <w:rsid w:val="00E25298"/>
    <w:rsid w:val="00E26F2A"/>
    <w:rsid w:val="00E30807"/>
    <w:rsid w:val="00E360EA"/>
    <w:rsid w:val="00E3733F"/>
    <w:rsid w:val="00E421F3"/>
    <w:rsid w:val="00E547A9"/>
    <w:rsid w:val="00E570A5"/>
    <w:rsid w:val="00E64E91"/>
    <w:rsid w:val="00E77096"/>
    <w:rsid w:val="00E959CF"/>
    <w:rsid w:val="00EA0526"/>
    <w:rsid w:val="00EB20A4"/>
    <w:rsid w:val="00EB74E8"/>
    <w:rsid w:val="00EC0F79"/>
    <w:rsid w:val="00ED0A53"/>
    <w:rsid w:val="00ED0B2C"/>
    <w:rsid w:val="00EF22EF"/>
    <w:rsid w:val="00EF6947"/>
    <w:rsid w:val="00F02E99"/>
    <w:rsid w:val="00F055F4"/>
    <w:rsid w:val="00F161C1"/>
    <w:rsid w:val="00F215B6"/>
    <w:rsid w:val="00F30552"/>
    <w:rsid w:val="00F40BD0"/>
    <w:rsid w:val="00F419C0"/>
    <w:rsid w:val="00F43F3D"/>
    <w:rsid w:val="00F45630"/>
    <w:rsid w:val="00F46BDB"/>
    <w:rsid w:val="00F47930"/>
    <w:rsid w:val="00F67F5E"/>
    <w:rsid w:val="00F71738"/>
    <w:rsid w:val="00F82744"/>
    <w:rsid w:val="00F94D29"/>
    <w:rsid w:val="00F97990"/>
    <w:rsid w:val="00FD16BA"/>
    <w:rsid w:val="00FD56F7"/>
    <w:rsid w:val="00FD73C5"/>
    <w:rsid w:val="00FF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aeb,#e9ffdd,#f5ffef,white,#f3faff"/>
    </o:shapedefaults>
    <o:shapelayout v:ext="edit">
      <o:idmap v:ext="edit" data="2"/>
    </o:shapelayout>
  </w:shapeDefaults>
  <w:decimalSymbol w:val="."/>
  <w:listSeparator w:val=","/>
  <w14:docId w14:val="09BABE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738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676B73"/>
    <w:pPr>
      <w:spacing w:before="120" w:after="240"/>
      <w:outlineLvl w:val="0"/>
    </w:pPr>
    <w:rPr>
      <w:b/>
      <w:bCs/>
      <w:caps/>
      <w:color w:val="FFFFFF" w:themeColor="background1"/>
      <w:spacing w:val="20"/>
    </w:rPr>
  </w:style>
  <w:style w:type="paragraph" w:styleId="Heading2">
    <w:name w:val="heading 2"/>
    <w:basedOn w:val="Heading1"/>
    <w:next w:val="Normal"/>
    <w:link w:val="Heading2Char"/>
    <w:uiPriority w:val="9"/>
    <w:semiHidden/>
    <w:qFormat/>
    <w:rsid w:val="004860D9"/>
    <w:pPr>
      <w:spacing w:before="480" w:after="120"/>
      <w:outlineLvl w:val="1"/>
    </w:pPr>
    <w:rPr>
      <w:szCs w:val="20"/>
    </w:rPr>
  </w:style>
  <w:style w:type="paragraph" w:styleId="Heading3">
    <w:name w:val="heading 3"/>
    <w:basedOn w:val="Heading1"/>
    <w:next w:val="Normal"/>
    <w:link w:val="Heading3Char"/>
    <w:uiPriority w:val="9"/>
    <w:semiHidden/>
    <w:qFormat/>
    <w:rsid w:val="004860D9"/>
    <w:pPr>
      <w:spacing w:after="120"/>
      <w:outlineLvl w:val="2"/>
    </w:pPr>
    <w:rPr>
      <w:noProof/>
      <w:color w:val="auto"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605BCE"/>
    <w:rPr>
      <w:b/>
      <w:bCs/>
      <w:caps/>
      <w:color w:val="FFFFFF" w:themeColor="background1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BCE"/>
    <w:rPr>
      <w:b/>
      <w:bCs/>
      <w:caps/>
      <w:color w:val="FFFFFF" w:themeColor="background1"/>
      <w:spacing w:val="2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BCE"/>
    <w:rPr>
      <w:b/>
      <w:bCs/>
      <w:caps/>
      <w:noProof/>
      <w:color w:val="auto"/>
      <w:spacing w:val="20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qFormat/>
    <w:rsid w:val="00676B73"/>
    <w:pPr>
      <w:spacing w:after="120" w:line="240" w:lineRule="auto"/>
      <w:ind w:left="288"/>
    </w:pPr>
    <w:rPr>
      <w:szCs w:val="20"/>
    </w:rPr>
  </w:style>
  <w:style w:type="paragraph" w:styleId="ListBullet">
    <w:name w:val="List Bullet"/>
    <w:basedOn w:val="Normal"/>
    <w:uiPriority w:val="6"/>
    <w:qFormat/>
    <w:rsid w:val="00F161C1"/>
    <w:pPr>
      <w:numPr>
        <w:numId w:val="20"/>
      </w:numPr>
      <w:spacing w:line="360" w:lineRule="auto"/>
      <w:contextualSpacing/>
    </w:pPr>
    <w:rPr>
      <w:szCs w:val="20"/>
    </w:rPr>
  </w:style>
  <w:style w:type="character" w:customStyle="1" w:styleId="NotBold">
    <w:name w:val="Not Bold"/>
    <w:uiPriority w:val="1"/>
    <w:qFormat/>
    <w:rsid w:val="00F71738"/>
    <w:rPr>
      <w:b/>
    </w:rPr>
  </w:style>
  <w:style w:type="character" w:customStyle="1" w:styleId="Bold">
    <w:name w:val="Bold"/>
    <w:uiPriority w:val="1"/>
    <w:qFormat/>
    <w:rsid w:val="00F71738"/>
    <w:rPr>
      <w:b/>
      <w:bCs/>
    </w:rPr>
  </w:style>
  <w:style w:type="character" w:customStyle="1" w:styleId="Italics">
    <w:name w:val="Italics"/>
    <w:uiPriority w:val="1"/>
    <w:qFormat/>
    <w:rsid w:val="00F71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8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6.sv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10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8.sv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\AppData\Roaming\Microsoft\Templates\Simple%20UIUX%20designer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B5539005CC54CED8D2E48C790E57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CDC29-B0D4-4973-BC48-3BFFA0F88B5F}"/>
      </w:docPartPr>
      <w:docPartBody>
        <w:p w:rsidR="00F352AE" w:rsidRDefault="005F7137" w:rsidP="005F7137">
          <w:pPr>
            <w:pStyle w:val="4B5539005CC54CED8D2E48C790E57047"/>
          </w:pPr>
          <w:r w:rsidRPr="001540E8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E4"/>
    <w:rsid w:val="000246AC"/>
    <w:rsid w:val="000E48AA"/>
    <w:rsid w:val="001645DC"/>
    <w:rsid w:val="00172A27"/>
    <w:rsid w:val="002E0B31"/>
    <w:rsid w:val="00306414"/>
    <w:rsid w:val="003C4A9D"/>
    <w:rsid w:val="00421BD6"/>
    <w:rsid w:val="005235CA"/>
    <w:rsid w:val="005F7137"/>
    <w:rsid w:val="0060056E"/>
    <w:rsid w:val="00614ABD"/>
    <w:rsid w:val="00640782"/>
    <w:rsid w:val="0071681C"/>
    <w:rsid w:val="007407D0"/>
    <w:rsid w:val="009130BE"/>
    <w:rsid w:val="009155D0"/>
    <w:rsid w:val="00A37B50"/>
    <w:rsid w:val="00AC05B6"/>
    <w:rsid w:val="00AC766F"/>
    <w:rsid w:val="00AE36CB"/>
    <w:rsid w:val="00B751AA"/>
    <w:rsid w:val="00B851F7"/>
    <w:rsid w:val="00BC2E54"/>
    <w:rsid w:val="00BC3874"/>
    <w:rsid w:val="00BF07E4"/>
    <w:rsid w:val="00C64924"/>
    <w:rsid w:val="00D40BF0"/>
    <w:rsid w:val="00E54EFB"/>
    <w:rsid w:val="00E710AC"/>
    <w:rsid w:val="00F352AE"/>
    <w:rsid w:val="00F4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5539005CC54CED8D2E48C790E57047">
    <w:name w:val="4B5539005CC54CED8D2E48C790E57047"/>
    <w:rsid w:val="005F7137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77F3AB-7A0F-4E80-BD10-62768C03B02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8AFCB2D2-C32D-49C2-B076-7CB075EE19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8ED770-4CB6-4448-ACBD-D41152B2E39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B67D614-F598-42D4-869C-1E433FC438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cover letter.dotx</Template>
  <TotalTime>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2023-10-04T23:29:00Z</dcterms:created>
  <dcterms:modified xsi:type="dcterms:W3CDTF">2024-06-21T20:11:00Z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