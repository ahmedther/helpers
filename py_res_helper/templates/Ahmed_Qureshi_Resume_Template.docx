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pPr w:leftFromText="180" w:rightFromText="180" w:vertAnchor="text" w:horzAnchor="page" w:tblpX="8137" w:tblpY="-198"/>
        <w:tblOverlap w:val="never"/>
        <w:tblW w:w="1772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49"/>
        <w:gridCol w:w="3379"/>
      </w:tblGrid>
      <w:tr w:rsidR="00484DF4" w:rsidRPr="00136B3E" w14:paraId="21C80E31" w14:textId="77777777" w:rsidTr="004302CD">
        <w:trPr>
          <w:trHeight w:val="257"/>
        </w:trPr>
        <w:tc>
          <w:tcPr>
            <w:tcW w:w="3828" w:type="dxa"/>
            <w:gridSpan w:val="2"/>
            <w:tcBorders>
              <w:top w:val="single" w:sz="8" w:space="0" w:color="043D68" w:themeColor="text2"/>
              <w:left w:val="nil"/>
            </w:tcBorders>
            <w:vAlign w:val="center"/>
          </w:tcPr>
          <w:p w14:paraId="1B90EC5B" w14:textId="77777777" w:rsidR="00484DF4" w:rsidRDefault="00000000" w:rsidP="00484DF4">
            <w:pPr>
              <w:pStyle w:val="Subtitle"/>
            </w:pPr>
            <w:sdt>
              <w:sdtPr>
                <w:id w:val="-1704474398"/>
                <w:placeholder>
                  <w:docPart w:val="95CF6406A7E3462BA65334B745EA2E67"/>
                </w:placeholder>
                <w:showingPlcHdr/>
                <w15:appearance w15:val="hidden"/>
              </w:sdtPr>
              <w:sdtContent>
                <w:r w:rsidR="00484DF4" w:rsidRPr="001540E8">
                  <w:t>Contact</w:t>
                </w:r>
              </w:sdtContent>
            </w:sdt>
          </w:p>
        </w:tc>
      </w:tr>
      <w:tr w:rsidR="00484DF4" w:rsidRPr="00136B3E" w14:paraId="41317484" w14:textId="77777777" w:rsidTr="00484DF4">
        <w:trPr>
          <w:trHeight w:val="135"/>
        </w:trPr>
        <w:tc>
          <w:tcPr>
            <w:tcW w:w="449" w:type="dxa"/>
            <w:tcBorders>
              <w:left w:val="nil"/>
            </w:tcBorders>
            <w:vAlign w:val="center"/>
          </w:tcPr>
          <w:p w14:paraId="12D52AF2" w14:textId="69D2E5DD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4432" behindDoc="0" locked="0" layoutInCell="1" allowOverlap="1" wp14:anchorId="78F75216" wp14:editId="6E3F64E0">
                  <wp:simplePos x="0" y="0"/>
                  <wp:positionH relativeFrom="column">
                    <wp:posOffset>13970</wp:posOffset>
                  </wp:positionH>
                  <wp:positionV relativeFrom="paragraph">
                    <wp:posOffset>234950</wp:posOffset>
                  </wp:positionV>
                  <wp:extent cx="264795" cy="264795"/>
                  <wp:effectExtent l="0" t="0" r="0" b="1905"/>
                  <wp:wrapNone/>
                  <wp:docPr id="14" name="Graphic 14" descr="Smart Phon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aphic 14" descr="Smart Phone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26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</w:rPr>
              <w:drawing>
                <wp:anchor distT="0" distB="0" distL="114300" distR="114300" simplePos="0" relativeHeight="251795456" behindDoc="0" locked="0" layoutInCell="1" allowOverlap="1" wp14:anchorId="5945C2D5" wp14:editId="4A8F0C68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18415</wp:posOffset>
                  </wp:positionV>
                  <wp:extent cx="220345" cy="220345"/>
                  <wp:effectExtent l="0" t="0" r="8255" b="8255"/>
                  <wp:wrapNone/>
                  <wp:docPr id="5" name="Graphic 5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Envelope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" cy="22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16DD41C9" w14:textId="77777777" w:rsidR="00484DF4" w:rsidRPr="008266F6" w:rsidRDefault="00484DF4" w:rsidP="00484DF4">
            <w:pPr>
              <w:rPr>
                <w:color w:val="0563C1" w:themeColor="hyperlink"/>
                <w:sz w:val="22"/>
                <w:szCs w:val="28"/>
                <w:u w:val="single"/>
              </w:rPr>
            </w:pPr>
            <w:r w:rsidRPr="008266F6">
              <w:rPr>
                <w:sz w:val="22"/>
                <w:szCs w:val="28"/>
              </w:rPr>
              <w:t>aa10980@gmail.com</w:t>
            </w:r>
          </w:p>
        </w:tc>
      </w:tr>
      <w:tr w:rsidR="00484DF4" w:rsidRPr="00136B3E" w14:paraId="71E59EAA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214FC425" w14:textId="4AAE070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C249144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(902) 943-7861</w:t>
            </w:r>
          </w:p>
        </w:tc>
      </w:tr>
      <w:tr w:rsidR="00484DF4" w:rsidRPr="00136B3E" w14:paraId="0BAD25BE" w14:textId="77777777" w:rsidTr="00484DF4">
        <w:trPr>
          <w:trHeight w:val="326"/>
        </w:trPr>
        <w:tc>
          <w:tcPr>
            <w:tcW w:w="449" w:type="dxa"/>
            <w:tcBorders>
              <w:left w:val="nil"/>
            </w:tcBorders>
            <w:vAlign w:val="center"/>
          </w:tcPr>
          <w:p w14:paraId="1104CC1B" w14:textId="30722A9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7504" behindDoc="0" locked="0" layoutInCell="1" allowOverlap="1" wp14:anchorId="190484E1" wp14:editId="3EE6334D">
                  <wp:simplePos x="0" y="0"/>
                  <wp:positionH relativeFrom="column">
                    <wp:posOffset>40640</wp:posOffset>
                  </wp:positionH>
                  <wp:positionV relativeFrom="paragraph">
                    <wp:posOffset>38100</wp:posOffset>
                  </wp:positionV>
                  <wp:extent cx="182880" cy="176530"/>
                  <wp:effectExtent l="0" t="0" r="762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76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0016F477" w14:textId="77777777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noProof/>
                <w:sz w:val="22"/>
                <w:szCs w:val="28"/>
              </w:rPr>
              <w:t>https://github.com/ahmedther</w:t>
            </w:r>
          </w:p>
        </w:tc>
      </w:tr>
      <w:tr w:rsidR="00484DF4" w:rsidRPr="00136B3E" w14:paraId="7FFE40B4" w14:textId="77777777" w:rsidTr="00484DF4">
        <w:trPr>
          <w:trHeight w:val="148"/>
        </w:trPr>
        <w:tc>
          <w:tcPr>
            <w:tcW w:w="449" w:type="dxa"/>
            <w:tcBorders>
              <w:left w:val="nil"/>
            </w:tcBorders>
            <w:vAlign w:val="center"/>
          </w:tcPr>
          <w:p w14:paraId="0C8D9975" w14:textId="790A1811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  <w:r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8528" behindDoc="0" locked="0" layoutInCell="1" allowOverlap="1" wp14:anchorId="3AB7A598" wp14:editId="518100E4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236855</wp:posOffset>
                  </wp:positionV>
                  <wp:extent cx="245745" cy="245745"/>
                  <wp:effectExtent l="0" t="0" r="1905" b="1905"/>
                  <wp:wrapNone/>
                  <wp:docPr id="19" name="Graphic 19" descr="Daily calenda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2" descr="Daily calendar with solid fill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4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266F6">
              <w:rPr>
                <w:noProof/>
                <w:sz w:val="22"/>
                <w:szCs w:val="28"/>
                <w:lang w:val="en-AU" w:eastAsia="en-AU"/>
              </w:rPr>
              <w:drawing>
                <wp:anchor distT="0" distB="0" distL="114300" distR="114300" simplePos="0" relativeHeight="251796480" behindDoc="0" locked="0" layoutInCell="1" allowOverlap="1" wp14:anchorId="56ED1A78" wp14:editId="35149A71">
                  <wp:simplePos x="0" y="0"/>
                  <wp:positionH relativeFrom="column">
                    <wp:posOffset>13335</wp:posOffset>
                  </wp:positionH>
                  <wp:positionV relativeFrom="paragraph">
                    <wp:posOffset>4445</wp:posOffset>
                  </wp:positionV>
                  <wp:extent cx="253365" cy="253365"/>
                  <wp:effectExtent l="0" t="0" r="0" b="0"/>
                  <wp:wrapNone/>
                  <wp:docPr id="10" name="Graphic 10" descr="Mark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phic 10" descr="Marker with solid fill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" cy="25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2F44DDD0" w14:textId="4A3C71A4" w:rsidR="00484DF4" w:rsidRPr="008266F6" w:rsidRDefault="00484DF4" w:rsidP="00484DF4">
            <w:pPr>
              <w:rPr>
                <w:sz w:val="22"/>
                <w:szCs w:val="28"/>
              </w:rPr>
            </w:pPr>
            <w:r w:rsidRPr="008266F6">
              <w:rPr>
                <w:sz w:val="22"/>
                <w:szCs w:val="28"/>
              </w:rPr>
              <w:t>Halifax, NS</w:t>
            </w:r>
            <w:r w:rsidR="00E03A1F">
              <w:rPr>
                <w:sz w:val="22"/>
                <w:szCs w:val="28"/>
              </w:rPr>
              <w:t>, B3H 4K2</w:t>
            </w:r>
          </w:p>
        </w:tc>
      </w:tr>
      <w:tr w:rsidR="00484DF4" w:rsidRPr="00136B3E" w14:paraId="20041FD4" w14:textId="77777777" w:rsidTr="00484DF4">
        <w:trPr>
          <w:trHeight w:val="46"/>
        </w:trPr>
        <w:tc>
          <w:tcPr>
            <w:tcW w:w="449" w:type="dxa"/>
            <w:tcBorders>
              <w:left w:val="nil"/>
            </w:tcBorders>
            <w:vAlign w:val="center"/>
          </w:tcPr>
          <w:p w14:paraId="580546B4" w14:textId="4E56F537" w:rsidR="00484DF4" w:rsidRPr="008266F6" w:rsidRDefault="00484DF4" w:rsidP="00484DF4">
            <w:pPr>
              <w:pStyle w:val="Subtitle"/>
              <w:rPr>
                <w:noProof/>
                <w:sz w:val="22"/>
                <w:szCs w:val="28"/>
              </w:rPr>
            </w:pPr>
          </w:p>
        </w:tc>
        <w:tc>
          <w:tcPr>
            <w:tcW w:w="3379" w:type="dxa"/>
            <w:tcBorders>
              <w:left w:val="nil"/>
            </w:tcBorders>
            <w:vAlign w:val="center"/>
          </w:tcPr>
          <w:p w14:paraId="5D765768" w14:textId="1A8E1955" w:rsidR="00484DF4" w:rsidRPr="008266F6" w:rsidRDefault="000D703F" w:rsidP="00484DF4">
            <w:pPr>
              <w:spacing w:after="80" w:line="240" w:lineRule="auto"/>
              <w:ind w:right="-138"/>
              <w:outlineLvl w:val="2"/>
              <w:rPr>
                <w:noProof/>
                <w:sz w:val="22"/>
                <w:szCs w:val="28"/>
              </w:rPr>
            </w:pPr>
            <w:r w:rsidRPr="000D703F">
              <w:rPr>
                <w:noProof/>
                <w:sz w:val="22"/>
                <w:szCs w:val="28"/>
              </w:rPr>
              <w:t>date</w:t>
            </w:r>
          </w:p>
        </w:tc>
      </w:tr>
    </w:tbl>
    <w:p w14:paraId="7451B5FF" w14:textId="4295B32B" w:rsidR="00164CF5" w:rsidRDefault="00641504" w:rsidP="00164CF5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65D112" wp14:editId="713E5F6D">
                <wp:simplePos x="0" y="0"/>
                <wp:positionH relativeFrom="margin">
                  <wp:posOffset>-161208</wp:posOffset>
                </wp:positionH>
                <wp:positionV relativeFrom="paragraph">
                  <wp:posOffset>-122511</wp:posOffset>
                </wp:positionV>
                <wp:extent cx="4212582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258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B024C" id="Straight Connector 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pt,-9.65pt" to="319pt,-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6831F9D7" w14:textId="1967EA56" w:rsidR="00164CF5" w:rsidRDefault="00164CF5" w:rsidP="00164CF5">
      <w:pPr>
        <w:pStyle w:val="Title"/>
      </w:pPr>
      <w:r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77024" behindDoc="1" locked="1" layoutInCell="1" allowOverlap="1" wp14:anchorId="290A825A" wp14:editId="53391849">
                <wp:simplePos x="0" y="0"/>
                <wp:positionH relativeFrom="page">
                  <wp:posOffset>4965700</wp:posOffset>
                </wp:positionH>
                <wp:positionV relativeFrom="page">
                  <wp:posOffset>-10160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B122" id="Rectangle 1" o:spid="_x0000_s1026" alt="&quot;&quot;" style="position:absolute;margin-left:391pt;margin-top:-.8pt;width:221pt;height:11in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" fillcolor="#d3ebfd" stroked="f" strokeweight="1pt">
                <v:fill opacity="32896f"/>
                <w10:wrap anchorx="page" anchory="page"/>
                <w10:anchorlock/>
              </v:rect>
            </w:pict>
          </mc:Fallback>
        </mc:AlternateContent>
      </w:r>
      <w:r>
        <w:t xml:space="preserve">Ahmed </w:t>
      </w:r>
      <w:r>
        <w:rPr>
          <w:rStyle w:val="NotBold"/>
        </w:rPr>
        <w:t>Qureshi</w:t>
      </w:r>
    </w:p>
    <w:p w14:paraId="686E4846" w14:textId="77777777" w:rsidR="00B17683" w:rsidRPr="00807297" w:rsidRDefault="00B17683" w:rsidP="00B17683">
      <w:pPr>
        <w:pStyle w:val="Subtitle"/>
        <w:rPr>
          <w:sz w:val="28"/>
          <w:szCs w:val="24"/>
        </w:rPr>
      </w:pPr>
      <w:r w:rsidRPr="00B55777">
        <w:rPr>
          <w:sz w:val="28"/>
          <w:szCs w:val="24"/>
        </w:rPr>
        <w:t>designation</w:t>
      </w:r>
    </w:p>
    <w:p w14:paraId="471E15AA" w14:textId="259223E0" w:rsidR="00164CF5" w:rsidRDefault="00934954" w:rsidP="00934954">
      <w:pPr>
        <w:rPr>
          <w:sz w:val="22"/>
          <w:szCs w:val="22"/>
          <w:lang w:val="de-DE"/>
        </w:rPr>
      </w:pPr>
      <w:r w:rsidRPr="00FE18F2">
        <w:rPr>
          <w:noProof/>
          <w:sz w:val="22"/>
          <w:szCs w:val="28"/>
          <w:lang w:val="de-DE"/>
        </w:rPr>
        <w:drawing>
          <wp:anchor distT="0" distB="0" distL="114300" distR="114300" simplePos="0" relativeHeight="251792384" behindDoc="0" locked="0" layoutInCell="1" allowOverlap="1" wp14:anchorId="3C3EF59D" wp14:editId="095BDE4C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212725" cy="2127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DF4">
        <w:rPr>
          <w:sz w:val="8"/>
          <w:szCs w:val="12"/>
        </w:rPr>
        <w:br/>
      </w:r>
      <w:r w:rsidR="00484DF4">
        <w:rPr>
          <w:sz w:val="8"/>
          <w:szCs w:val="12"/>
        </w:rPr>
        <w:br/>
      </w:r>
      <w:r w:rsidR="00405AEE" w:rsidRPr="00405AEE">
        <w:rPr>
          <w:sz w:val="22"/>
          <w:szCs w:val="22"/>
        </w:rPr>
        <w:t>https://www.linkedin.com/in/ahmed--</w:t>
      </w:r>
      <w:proofErr w:type="spellStart"/>
      <w:r w:rsidR="00405AEE" w:rsidRPr="00405AEE">
        <w:rPr>
          <w:sz w:val="22"/>
          <w:szCs w:val="22"/>
        </w:rPr>
        <w:t>qureshi</w:t>
      </w:r>
      <w:proofErr w:type="spellEnd"/>
      <w:r w:rsidR="00405AEE" w:rsidRPr="00405AEE">
        <w:rPr>
          <w:sz w:val="22"/>
          <w:szCs w:val="22"/>
        </w:rPr>
        <w:t>/</w:t>
      </w:r>
    </w:p>
    <w:p w14:paraId="69054654" w14:textId="7F8A9523" w:rsidR="00934954" w:rsidRPr="00934954" w:rsidRDefault="00934954" w:rsidP="00934954">
      <w:pPr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95B1F60" wp14:editId="00505996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7191375" cy="0"/>
                <wp:effectExtent l="0" t="0" r="0" b="0"/>
                <wp:wrapTopAndBottom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D1569" id="Straight Connector 11" o:spid="_x0000_s1026" style="position:absolute;z-index:2517790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15pt" to="566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37AF4619" w14:textId="413E39E6" w:rsidR="00164CF5" w:rsidRPr="002C4D08" w:rsidRDefault="00164CF5" w:rsidP="00164CF5">
      <w:pPr>
        <w:pStyle w:val="Subtitle"/>
      </w:pPr>
      <w:r>
        <w:t>SUMMARY</w:t>
      </w:r>
    </w:p>
    <w:p w14:paraId="450C552F" w14:textId="77777777" w:rsidR="000D703F" w:rsidRDefault="000D703F" w:rsidP="000D703F">
      <w:pPr>
        <w:rPr>
          <w:sz w:val="22"/>
          <w:szCs w:val="28"/>
        </w:rPr>
      </w:pPr>
      <w:proofErr w:type="spellStart"/>
      <w:r w:rsidRPr="00DF7014">
        <w:rPr>
          <w:sz w:val="22"/>
          <w:szCs w:val="28"/>
        </w:rPr>
        <w:t>summary_placeholder</w:t>
      </w:r>
      <w:proofErr w:type="spellEnd"/>
    </w:p>
    <w:p w14:paraId="528C0D01" w14:textId="77777777" w:rsidR="000D703F" w:rsidRDefault="000D703F" w:rsidP="000D703F">
      <w:pPr>
        <w:rPr>
          <w:sz w:val="22"/>
          <w:szCs w:val="28"/>
        </w:rPr>
      </w:pPr>
    </w:p>
    <w:p w14:paraId="5C0713A8" w14:textId="1E73CC72" w:rsidR="00CF66DF" w:rsidRDefault="00164CF5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D62F37" wp14:editId="625C5D3C">
                <wp:simplePos x="0" y="0"/>
                <wp:positionH relativeFrom="margin">
                  <wp:align>center</wp:align>
                </wp:positionH>
                <wp:positionV relativeFrom="paragraph">
                  <wp:posOffset>1661</wp:posOffset>
                </wp:positionV>
                <wp:extent cx="7191375" cy="0"/>
                <wp:effectExtent l="0" t="0" r="0" b="0"/>
                <wp:wrapTopAndBottom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2CFC9" id="Straight Connector 3" o:spid="_x0000_s1026" style="position:absolute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.15pt" to="566.2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>
        <w:t>Skills</w:t>
      </w:r>
    </w:p>
    <w:p w14:paraId="7EB19ABF" w14:textId="04B06D30" w:rsidR="00826675" w:rsidRDefault="00CF66DF" w:rsidP="00826675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Programming Languages</w:t>
      </w:r>
      <w:r w:rsidR="000921BA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826675">
        <w:rPr>
          <w:b/>
          <w:bCs/>
          <w:sz w:val="22"/>
          <w:szCs w:val="22"/>
        </w:rPr>
        <w:t xml:space="preserve"> </w:t>
      </w:r>
      <w:r w:rsidR="000921BA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Python, JavaScript,</w:t>
      </w:r>
      <w:r w:rsidR="00826675" w:rsidRPr="00826675">
        <w:t xml:space="preserve"> </w:t>
      </w:r>
      <w:r w:rsidR="00826675" w:rsidRPr="00826675">
        <w:rPr>
          <w:sz w:val="22"/>
          <w:szCs w:val="22"/>
        </w:rPr>
        <w:t>Typescript</w:t>
      </w:r>
      <w:r w:rsidR="00826675">
        <w:rPr>
          <w:sz w:val="22"/>
          <w:szCs w:val="22"/>
        </w:rPr>
        <w:t>,</w:t>
      </w:r>
      <w:r w:rsidRPr="00A75E65">
        <w:rPr>
          <w:sz w:val="22"/>
          <w:szCs w:val="22"/>
        </w:rPr>
        <w:t xml:space="preserve"> Dart, HTML, SQL</w:t>
      </w:r>
    </w:p>
    <w:p w14:paraId="79B5AA93" w14:textId="495DCCC0" w:rsidR="002162A3" w:rsidRPr="002162A3" w:rsidRDefault="00CF66DF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826675">
        <w:rPr>
          <w:b/>
          <w:bCs/>
          <w:sz w:val="22"/>
          <w:szCs w:val="22"/>
        </w:rPr>
        <w:t>Frameworks / Libraries</w:t>
      </w:r>
      <w:r w:rsidR="000921BA">
        <w:rPr>
          <w:b/>
          <w:bCs/>
          <w:sz w:val="22"/>
          <w:szCs w:val="22"/>
        </w:rPr>
        <w:tab/>
      </w:r>
      <w:r w:rsidRPr="00826675">
        <w:rPr>
          <w:b/>
          <w:bCs/>
          <w:sz w:val="22"/>
          <w:szCs w:val="22"/>
        </w:rPr>
        <w:t>:</w:t>
      </w:r>
      <w:r w:rsidR="000921BA">
        <w:rPr>
          <w:b/>
          <w:bCs/>
          <w:sz w:val="22"/>
          <w:szCs w:val="22"/>
        </w:rPr>
        <w:tab/>
      </w:r>
      <w:r w:rsidRPr="00826675">
        <w:rPr>
          <w:sz w:val="22"/>
          <w:szCs w:val="22"/>
        </w:rPr>
        <w:t xml:space="preserve">Django, </w:t>
      </w:r>
      <w:proofErr w:type="spellStart"/>
      <w:r w:rsidRPr="00826675">
        <w:rPr>
          <w:sz w:val="22"/>
          <w:szCs w:val="22"/>
        </w:rPr>
        <w:t>DjangoREST</w:t>
      </w:r>
      <w:proofErr w:type="spellEnd"/>
      <w:r w:rsidR="001651ED" w:rsidRPr="00826675">
        <w:rPr>
          <w:sz w:val="22"/>
          <w:szCs w:val="22"/>
        </w:rPr>
        <w:t xml:space="preserve"> Framework</w:t>
      </w:r>
      <w:r w:rsidRPr="00826675">
        <w:rPr>
          <w:sz w:val="22"/>
          <w:szCs w:val="22"/>
        </w:rPr>
        <w:t xml:space="preserve">, </w:t>
      </w:r>
      <w:r w:rsidR="00047EDA" w:rsidRPr="00826675">
        <w:rPr>
          <w:sz w:val="22"/>
          <w:szCs w:val="22"/>
        </w:rPr>
        <w:t xml:space="preserve">React, </w:t>
      </w:r>
      <w:proofErr w:type="spellStart"/>
      <w:r w:rsidR="00047EDA" w:rsidRPr="00826675">
        <w:rPr>
          <w:sz w:val="22"/>
          <w:szCs w:val="22"/>
        </w:rPr>
        <w:t>SvelteKit</w:t>
      </w:r>
      <w:proofErr w:type="spellEnd"/>
      <w:r w:rsidR="00047EDA">
        <w:rPr>
          <w:sz w:val="22"/>
          <w:szCs w:val="22"/>
        </w:rPr>
        <w:t xml:space="preserve">, </w:t>
      </w:r>
      <w:r w:rsidRPr="00826675">
        <w:rPr>
          <w:sz w:val="22"/>
          <w:szCs w:val="22"/>
        </w:rPr>
        <w:t>Flutter</w:t>
      </w:r>
    </w:p>
    <w:p w14:paraId="45AE7748" w14:textId="77777777" w:rsidR="002162A3" w:rsidRDefault="000921BA" w:rsidP="002162A3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2162A3">
        <w:rPr>
          <w:b/>
          <w:bCs/>
          <w:sz w:val="22"/>
          <w:szCs w:val="22"/>
          <w:lang w:val="en-CA"/>
        </w:rPr>
        <w:t>React Ecosystem</w:t>
      </w:r>
      <w:r w:rsidRPr="002162A3">
        <w:rPr>
          <w:b/>
          <w:bCs/>
          <w:sz w:val="22"/>
          <w:szCs w:val="22"/>
          <w:lang w:val="en-CA"/>
        </w:rPr>
        <w:tab/>
      </w:r>
      <w:r w:rsidRPr="002162A3">
        <w:rPr>
          <w:b/>
          <w:bCs/>
          <w:sz w:val="22"/>
          <w:szCs w:val="22"/>
          <w:lang w:val="en-CA"/>
        </w:rPr>
        <w:tab/>
        <w:t>:</w:t>
      </w:r>
      <w:r w:rsidRPr="002162A3">
        <w:rPr>
          <w:sz w:val="22"/>
          <w:szCs w:val="22"/>
          <w:lang w:val="en-CA"/>
        </w:rPr>
        <w:t xml:space="preserve"> </w:t>
      </w:r>
      <w:r w:rsidRPr="002162A3">
        <w:rPr>
          <w:sz w:val="22"/>
          <w:szCs w:val="22"/>
          <w:lang w:val="en-CA"/>
        </w:rPr>
        <w:tab/>
      </w:r>
      <w:r w:rsidR="009E0EF2" w:rsidRPr="002162A3">
        <w:rPr>
          <w:sz w:val="22"/>
          <w:szCs w:val="22"/>
          <w:lang w:val="en-CA"/>
        </w:rPr>
        <w:t xml:space="preserve">Next.js, </w:t>
      </w:r>
      <w:r w:rsidRPr="002162A3">
        <w:rPr>
          <w:sz w:val="22"/>
          <w:szCs w:val="22"/>
          <w:lang w:val="en-CA"/>
        </w:rPr>
        <w:t>React Router, Redux, Tailwind, styled-components,</w:t>
      </w:r>
    </w:p>
    <w:p w14:paraId="46CA5AEA" w14:textId="39DF46DE" w:rsidR="00CF66DF" w:rsidRPr="002162A3" w:rsidRDefault="000921BA" w:rsidP="002162A3">
      <w:pPr>
        <w:pStyle w:val="ListParagraph"/>
        <w:spacing w:line="360" w:lineRule="auto"/>
        <w:ind w:left="4215" w:firstLine="105"/>
        <w:rPr>
          <w:sz w:val="22"/>
          <w:szCs w:val="22"/>
          <w:lang w:val="en-CA"/>
        </w:rPr>
      </w:pPr>
      <w:r w:rsidRPr="002162A3">
        <w:rPr>
          <w:sz w:val="22"/>
          <w:szCs w:val="22"/>
          <w:lang w:val="en-CA"/>
        </w:rPr>
        <w:t xml:space="preserve">React Query, Framer Motion, Next Auth, </w:t>
      </w:r>
      <w:r w:rsidR="000C4CDC" w:rsidRPr="002162A3">
        <w:rPr>
          <w:sz w:val="22"/>
          <w:szCs w:val="22"/>
          <w:lang w:val="en-CA"/>
        </w:rPr>
        <w:t>W</w:t>
      </w:r>
      <w:r w:rsidRPr="002162A3">
        <w:rPr>
          <w:sz w:val="22"/>
          <w:szCs w:val="22"/>
          <w:lang w:val="en-CA"/>
        </w:rPr>
        <w:t>ebpack</w:t>
      </w:r>
    </w:p>
    <w:p w14:paraId="4B2E33D1" w14:textId="414D89D8" w:rsidR="00AE14B4" w:rsidRDefault="00AE14B4" w:rsidP="00AE14B4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AE14B4">
        <w:rPr>
          <w:b/>
          <w:bCs/>
          <w:sz w:val="22"/>
          <w:szCs w:val="22"/>
          <w:lang w:val="en-CA"/>
        </w:rPr>
        <w:t>Styling Languages</w:t>
      </w:r>
      <w:r w:rsidR="000C4CDC">
        <w:rPr>
          <w:b/>
          <w:bCs/>
          <w:sz w:val="22"/>
          <w:szCs w:val="22"/>
          <w:lang w:val="en-CA"/>
        </w:rPr>
        <w:tab/>
      </w:r>
      <w:r w:rsidR="000C4CDC">
        <w:rPr>
          <w:b/>
          <w:bCs/>
          <w:sz w:val="22"/>
          <w:szCs w:val="22"/>
          <w:lang w:val="en-CA"/>
        </w:rPr>
        <w:tab/>
      </w:r>
      <w:r w:rsidRPr="00AE14B4">
        <w:rPr>
          <w:b/>
          <w:bCs/>
          <w:sz w:val="22"/>
          <w:szCs w:val="22"/>
          <w:lang w:val="en-CA"/>
        </w:rPr>
        <w:t>:</w:t>
      </w:r>
      <w:r w:rsidR="000921BA" w:rsidRPr="00AE14B4">
        <w:rPr>
          <w:sz w:val="22"/>
          <w:szCs w:val="22"/>
          <w:lang w:val="en-CA"/>
        </w:rPr>
        <w:t xml:space="preserve"> </w:t>
      </w:r>
      <w:r w:rsidR="000C4CDC">
        <w:rPr>
          <w:sz w:val="22"/>
          <w:szCs w:val="22"/>
          <w:lang w:val="en-CA"/>
        </w:rPr>
        <w:tab/>
      </w:r>
      <w:r w:rsidRPr="00AE14B4">
        <w:rPr>
          <w:sz w:val="22"/>
          <w:szCs w:val="22"/>
          <w:lang w:val="en-CA"/>
        </w:rPr>
        <w:t>SASS / SCSS, CSS</w:t>
      </w:r>
    </w:p>
    <w:p w14:paraId="755629AA" w14:textId="4F454A42" w:rsid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 Analysis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Numpy</w:t>
      </w:r>
      <w:proofErr w:type="spellEnd"/>
      <w:r w:rsidRPr="00A75E65">
        <w:rPr>
          <w:sz w:val="22"/>
          <w:szCs w:val="22"/>
        </w:rPr>
        <w:t xml:space="preserve">, Matplotlib, Pandas, </w:t>
      </w:r>
      <w:proofErr w:type="spellStart"/>
      <w:r w:rsidRPr="00A75E65">
        <w:rPr>
          <w:sz w:val="22"/>
          <w:szCs w:val="22"/>
        </w:rPr>
        <w:t>Streamlit</w:t>
      </w:r>
      <w:proofErr w:type="spellEnd"/>
    </w:p>
    <w:p w14:paraId="109E1D19" w14:textId="14508049" w:rsidR="000921BA" w:rsidRPr="00A75E65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>
        <w:rPr>
          <w:b/>
          <w:bCs/>
          <w:sz w:val="22"/>
          <w:szCs w:val="22"/>
        </w:rPr>
        <w:t xml:space="preserve"> 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Oracle, Postgres</w:t>
      </w:r>
      <w:r w:rsidR="00887D32">
        <w:rPr>
          <w:sz w:val="22"/>
          <w:szCs w:val="22"/>
        </w:rPr>
        <w:t xml:space="preserve"> (PostgreSQL)</w:t>
      </w:r>
    </w:p>
    <w:p w14:paraId="3C046B88" w14:textId="543D31BE" w:rsidR="000921BA" w:rsidRPr="000921BA" w:rsidRDefault="000921BA" w:rsidP="000921B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Database Management</w:t>
      </w:r>
      <w:r w:rsidR="000C4CDC">
        <w:rPr>
          <w:b/>
          <w:bCs/>
          <w:sz w:val="22"/>
          <w:szCs w:val="22"/>
        </w:rPr>
        <w:tab/>
      </w:r>
      <w:r w:rsidRPr="00AE14B4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SQLAlchemy</w:t>
      </w:r>
      <w:proofErr w:type="spellEnd"/>
      <w:r w:rsidRPr="00A75E65">
        <w:rPr>
          <w:sz w:val="22"/>
          <w:szCs w:val="22"/>
        </w:rPr>
        <w:t xml:space="preserve">, </w:t>
      </w:r>
      <w:proofErr w:type="spellStart"/>
      <w:r w:rsidRPr="00A75E65">
        <w:rPr>
          <w:sz w:val="22"/>
          <w:szCs w:val="22"/>
        </w:rPr>
        <w:t>Cx_Oracle</w:t>
      </w:r>
      <w:proofErr w:type="spellEnd"/>
      <w:r w:rsidRPr="00A75E65">
        <w:rPr>
          <w:sz w:val="22"/>
          <w:szCs w:val="22"/>
        </w:rPr>
        <w:t xml:space="preserve">, psycopg2, </w:t>
      </w:r>
      <w:proofErr w:type="spellStart"/>
      <w:r w:rsidRPr="00A75E65">
        <w:rPr>
          <w:sz w:val="22"/>
          <w:szCs w:val="22"/>
        </w:rPr>
        <w:t>Oracledb</w:t>
      </w:r>
      <w:proofErr w:type="spellEnd"/>
    </w:p>
    <w:p w14:paraId="10437BDE" w14:textId="4AAA3691" w:rsidR="00AE14B4" w:rsidRPr="000921BA" w:rsidRDefault="00AE14B4" w:rsidP="007E32F9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  <w:lang w:val="en-CA"/>
        </w:rPr>
      </w:pPr>
      <w:r w:rsidRPr="000921BA">
        <w:rPr>
          <w:b/>
          <w:bCs/>
          <w:sz w:val="22"/>
          <w:szCs w:val="22"/>
          <w:lang w:val="en-CA"/>
        </w:rPr>
        <w:t>Msg Brokers &amp; Task Queues</w:t>
      </w:r>
      <w:r w:rsidR="000C4CDC">
        <w:rPr>
          <w:b/>
          <w:bCs/>
          <w:sz w:val="22"/>
          <w:szCs w:val="22"/>
          <w:lang w:val="en-CA"/>
        </w:rPr>
        <w:tab/>
      </w:r>
      <w:r w:rsidRPr="000921BA">
        <w:rPr>
          <w:b/>
          <w:bCs/>
          <w:sz w:val="22"/>
          <w:szCs w:val="22"/>
          <w:lang w:val="en-CA"/>
        </w:rPr>
        <w:t>:</w:t>
      </w:r>
      <w:r w:rsidRPr="000921BA">
        <w:rPr>
          <w:sz w:val="22"/>
          <w:szCs w:val="22"/>
          <w:lang w:val="en-CA"/>
        </w:rPr>
        <w:tab/>
        <w:t>RabbitMQ, Celery</w:t>
      </w:r>
    </w:p>
    <w:p w14:paraId="5CFF0A16" w14:textId="24C7C03D" w:rsidR="00CF66DF" w:rsidRPr="00A75E65" w:rsidRDefault="00CF66DF" w:rsidP="00CF66DF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Notebook Environments</w:t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921BA" w:rsidRPr="00A75E65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proofErr w:type="spellStart"/>
      <w:r w:rsidRPr="00A75E65">
        <w:rPr>
          <w:sz w:val="22"/>
          <w:szCs w:val="22"/>
        </w:rPr>
        <w:t>Jupyter</w:t>
      </w:r>
      <w:proofErr w:type="spellEnd"/>
      <w:r w:rsidRPr="00A75E65">
        <w:rPr>
          <w:sz w:val="22"/>
          <w:szCs w:val="22"/>
        </w:rPr>
        <w:t xml:space="preserve"> Notebook, Google </w:t>
      </w:r>
      <w:proofErr w:type="spellStart"/>
      <w:r w:rsidRPr="00A75E65">
        <w:rPr>
          <w:sz w:val="22"/>
          <w:szCs w:val="22"/>
        </w:rPr>
        <w:t>Colab</w:t>
      </w:r>
      <w:proofErr w:type="spellEnd"/>
    </w:p>
    <w:p w14:paraId="35EE25B9" w14:textId="1C7D3AF6" w:rsidR="000921BA" w:rsidRDefault="000921BA" w:rsidP="00AD380C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DevOps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="00CF66DF" w:rsidRPr="005C0D83">
        <w:rPr>
          <w:sz w:val="22"/>
          <w:szCs w:val="22"/>
        </w:rPr>
        <w:t>Docke</w:t>
      </w:r>
      <w:r w:rsidR="006A1850" w:rsidRPr="005C0D83">
        <w:rPr>
          <w:sz w:val="22"/>
          <w:szCs w:val="22"/>
        </w:rPr>
        <w:t>r, Kubernetes</w:t>
      </w:r>
      <w:r w:rsidRPr="000921BA">
        <w:rPr>
          <w:rStyle w:val="Strong"/>
          <w:rFonts w:cs="Segoe UI"/>
          <w:b w:val="0"/>
          <w:bCs w:val="0"/>
          <w:sz w:val="22"/>
          <w:szCs w:val="22"/>
        </w:rPr>
        <w:t xml:space="preserve">, </w:t>
      </w:r>
      <w:r w:rsidRPr="000921BA">
        <w:rPr>
          <w:sz w:val="22"/>
          <w:szCs w:val="22"/>
        </w:rPr>
        <w:t>Git/GitHub</w:t>
      </w:r>
    </w:p>
    <w:p w14:paraId="5068BFB6" w14:textId="412CF830" w:rsidR="00CF66DF" w:rsidRPr="000921BA" w:rsidRDefault="00CF66DF" w:rsidP="0056321A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0921BA">
        <w:rPr>
          <w:b/>
          <w:bCs/>
          <w:sz w:val="22"/>
          <w:szCs w:val="22"/>
        </w:rPr>
        <w:t>Automation and Testing</w:t>
      </w:r>
      <w:r w:rsidR="000C4CDC">
        <w:rPr>
          <w:b/>
          <w:bCs/>
          <w:sz w:val="22"/>
          <w:szCs w:val="22"/>
        </w:rPr>
        <w:tab/>
      </w:r>
      <w:r w:rsidRPr="000921BA">
        <w:rPr>
          <w:b/>
          <w:bCs/>
          <w:sz w:val="22"/>
          <w:szCs w:val="22"/>
        </w:rPr>
        <w:t>:</w:t>
      </w:r>
      <w:r w:rsidR="000921BA" w:rsidRPr="000921BA">
        <w:rPr>
          <w:b/>
          <w:bCs/>
          <w:sz w:val="22"/>
          <w:szCs w:val="22"/>
        </w:rPr>
        <w:t xml:space="preserve"> </w:t>
      </w:r>
      <w:r w:rsidR="000921BA" w:rsidRPr="000921BA">
        <w:rPr>
          <w:sz w:val="22"/>
          <w:szCs w:val="22"/>
        </w:rPr>
        <w:t xml:space="preserve"> </w:t>
      </w:r>
      <w:r w:rsidR="000C4CDC">
        <w:rPr>
          <w:sz w:val="22"/>
          <w:szCs w:val="22"/>
        </w:rPr>
        <w:tab/>
      </w:r>
      <w:r w:rsidRPr="000921BA">
        <w:rPr>
          <w:sz w:val="22"/>
          <w:szCs w:val="22"/>
        </w:rPr>
        <w:t xml:space="preserve">Selenium, </w:t>
      </w:r>
      <w:proofErr w:type="spellStart"/>
      <w:r w:rsidRPr="000921BA">
        <w:rPr>
          <w:sz w:val="22"/>
          <w:szCs w:val="22"/>
        </w:rPr>
        <w:t>PyAutoGui</w:t>
      </w:r>
      <w:proofErr w:type="spellEnd"/>
      <w:r w:rsidRPr="000921BA">
        <w:rPr>
          <w:sz w:val="22"/>
          <w:szCs w:val="22"/>
        </w:rPr>
        <w:t>, Sikuli</w:t>
      </w:r>
    </w:p>
    <w:p w14:paraId="0EA48660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A75E65">
        <w:rPr>
          <w:b/>
          <w:bCs/>
          <w:sz w:val="22"/>
          <w:szCs w:val="22"/>
        </w:rPr>
        <w:t>Web Servers</w:t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="000C4CDC">
        <w:rPr>
          <w:b/>
          <w:bCs/>
          <w:sz w:val="22"/>
          <w:szCs w:val="22"/>
        </w:rPr>
        <w:tab/>
      </w:r>
      <w:r w:rsidRPr="00A75E65">
        <w:rPr>
          <w:b/>
          <w:bCs/>
          <w:sz w:val="22"/>
          <w:szCs w:val="22"/>
        </w:rPr>
        <w:t>:</w:t>
      </w:r>
      <w:r w:rsidR="000C4CDC">
        <w:rPr>
          <w:b/>
          <w:bCs/>
          <w:sz w:val="22"/>
          <w:szCs w:val="22"/>
        </w:rPr>
        <w:tab/>
      </w:r>
      <w:r w:rsidRPr="00A75E65">
        <w:rPr>
          <w:sz w:val="22"/>
          <w:szCs w:val="22"/>
        </w:rPr>
        <w:t>Nginx</w:t>
      </w:r>
      <w:r w:rsidRPr="00A75E65">
        <w:rPr>
          <w:b/>
          <w:bCs/>
          <w:sz w:val="22"/>
          <w:szCs w:val="22"/>
        </w:rPr>
        <w:t>,</w:t>
      </w:r>
      <w:r w:rsidRPr="00A75E65">
        <w:rPr>
          <w:sz w:val="22"/>
          <w:szCs w:val="22"/>
        </w:rPr>
        <w:t xml:space="preserve"> Apache 2</w:t>
      </w:r>
    </w:p>
    <w:p w14:paraId="6808D11C" w14:textId="77777777" w:rsidR="00887D32" w:rsidRDefault="00CF66DF" w:rsidP="00887D32">
      <w:pPr>
        <w:pStyle w:val="ListParagraph"/>
        <w:numPr>
          <w:ilvl w:val="0"/>
          <w:numId w:val="40"/>
        </w:numPr>
        <w:spacing w:line="360" w:lineRule="auto"/>
        <w:rPr>
          <w:sz w:val="22"/>
          <w:szCs w:val="22"/>
        </w:rPr>
      </w:pPr>
      <w:r w:rsidRPr="00887D32">
        <w:rPr>
          <w:b/>
          <w:bCs/>
          <w:sz w:val="22"/>
          <w:szCs w:val="22"/>
        </w:rPr>
        <w:t>Soft Skills</w:t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="000C4CDC" w:rsidRPr="00887D32">
        <w:rPr>
          <w:b/>
          <w:bCs/>
          <w:sz w:val="22"/>
          <w:szCs w:val="22"/>
        </w:rPr>
        <w:tab/>
      </w:r>
      <w:r w:rsidRPr="00887D32">
        <w:rPr>
          <w:b/>
          <w:bCs/>
          <w:sz w:val="22"/>
          <w:szCs w:val="22"/>
        </w:rPr>
        <w:t>:</w:t>
      </w:r>
      <w:r w:rsidR="000921BA" w:rsidRPr="00887D32">
        <w:rPr>
          <w:sz w:val="22"/>
          <w:szCs w:val="22"/>
        </w:rPr>
        <w:t xml:space="preserve"> </w:t>
      </w:r>
      <w:r w:rsidR="000C4CDC" w:rsidRPr="00887D32">
        <w:rPr>
          <w:sz w:val="22"/>
          <w:szCs w:val="22"/>
        </w:rPr>
        <w:tab/>
      </w:r>
      <w:r w:rsidRPr="00887D32">
        <w:rPr>
          <w:sz w:val="22"/>
          <w:szCs w:val="22"/>
        </w:rPr>
        <w:t>Critical Thinking, Logical</w:t>
      </w:r>
      <w:r w:rsidR="00887D32" w:rsidRPr="00887D32">
        <w:rPr>
          <w:sz w:val="22"/>
          <w:szCs w:val="22"/>
        </w:rPr>
        <w:t xml:space="preserve"> Thinking</w:t>
      </w:r>
      <w:r w:rsidRPr="00887D32">
        <w:rPr>
          <w:sz w:val="22"/>
          <w:szCs w:val="22"/>
        </w:rPr>
        <w:t xml:space="preserve">, Problem-Solving, Attention </w:t>
      </w:r>
    </w:p>
    <w:p w14:paraId="2ED92903" w14:textId="58C3BBCF" w:rsidR="00CF66DF" w:rsidRPr="00887D32" w:rsidRDefault="00CF66DF" w:rsidP="00887D32">
      <w:pPr>
        <w:pStyle w:val="ListParagraph"/>
        <w:spacing w:line="360" w:lineRule="auto"/>
        <w:ind w:left="4320"/>
        <w:rPr>
          <w:sz w:val="22"/>
          <w:szCs w:val="22"/>
        </w:rPr>
      </w:pPr>
      <w:r w:rsidRPr="00887D32">
        <w:rPr>
          <w:sz w:val="22"/>
          <w:szCs w:val="22"/>
        </w:rPr>
        <w:t>to</w:t>
      </w:r>
      <w:r w:rsidR="00887D32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 xml:space="preserve">Detail, </w:t>
      </w:r>
      <w:r w:rsidR="00887D32" w:rsidRPr="00887D32">
        <w:rPr>
          <w:sz w:val="22"/>
          <w:szCs w:val="22"/>
        </w:rPr>
        <w:t xml:space="preserve">Excellent </w:t>
      </w:r>
      <w:r w:rsidRPr="00887D32">
        <w:rPr>
          <w:sz w:val="22"/>
          <w:szCs w:val="22"/>
        </w:rPr>
        <w:t>Communication, Quick Learning</w:t>
      </w:r>
      <w:r w:rsidR="00887D32" w:rsidRPr="00887D32">
        <w:rPr>
          <w:sz w:val="22"/>
          <w:szCs w:val="22"/>
        </w:rPr>
        <w:t>,</w:t>
      </w:r>
      <w:r w:rsidR="000921BA" w:rsidRPr="00887D32">
        <w:rPr>
          <w:sz w:val="22"/>
          <w:szCs w:val="22"/>
        </w:rPr>
        <w:t xml:space="preserve"> </w:t>
      </w:r>
      <w:r w:rsidRPr="00887D32">
        <w:rPr>
          <w:sz w:val="22"/>
          <w:szCs w:val="22"/>
        </w:rPr>
        <w:t>Time Management, Adaptability, Teamwork</w:t>
      </w:r>
    </w:p>
    <w:bookmarkStart w:id="0" w:name="_Hlk146879803"/>
    <w:p w14:paraId="0216A5D5" w14:textId="1669751D" w:rsidR="001651ED" w:rsidRDefault="00994774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87FB642" wp14:editId="66BE9F24">
                <wp:simplePos x="0" y="0"/>
                <wp:positionH relativeFrom="margin">
                  <wp:align>center</wp:align>
                </wp:positionH>
                <wp:positionV relativeFrom="paragraph">
                  <wp:posOffset>187960</wp:posOffset>
                </wp:positionV>
                <wp:extent cx="7191375" cy="0"/>
                <wp:effectExtent l="0" t="0" r="0" b="0"/>
                <wp:wrapTopAndBottom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3B6399" id="Straight Connector 4" o:spid="_x0000_s1026" style="position:absolute;z-index:-251551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4.8pt" to="566.2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21F3F0FD" w14:textId="7B0BDC90" w:rsidR="00A67F27" w:rsidRDefault="00A67F27" w:rsidP="00A67F27">
      <w:pPr>
        <w:pStyle w:val="Subtitle"/>
        <w:ind w:left="-105"/>
      </w:pPr>
      <w:r w:rsidRPr="004C4539">
        <w:t>PRO</w:t>
      </w:r>
      <w:r>
        <w:t>ject PortFolio</w:t>
      </w:r>
    </w:p>
    <w:p w14:paraId="11196BEA" w14:textId="174D9D31" w:rsidR="00A67F27" w:rsidRDefault="00A67F27" w:rsidP="00A67F27"/>
    <w:p w14:paraId="17942896" w14:textId="0F4A7910" w:rsidR="00A67F27" w:rsidRPr="00A67F27" w:rsidRDefault="00A67F27" w:rsidP="00A67F27">
      <w:pPr>
        <w:pStyle w:val="ListParagraph"/>
        <w:numPr>
          <w:ilvl w:val="0"/>
          <w:numId w:val="42"/>
        </w:numPr>
        <w:rPr>
          <w:sz w:val="22"/>
          <w:szCs w:val="28"/>
        </w:rPr>
      </w:pPr>
      <w:r w:rsidRPr="00A67F27">
        <w:rPr>
          <w:sz w:val="22"/>
          <w:szCs w:val="28"/>
        </w:rPr>
        <w:t>https://ahmed-project-portfolio.tiiny.site/</w:t>
      </w:r>
    </w:p>
    <w:p w14:paraId="6C93FBFD" w14:textId="77777777" w:rsidR="00A67F27" w:rsidRPr="00A67F27" w:rsidRDefault="00A67F27" w:rsidP="00A67F27"/>
    <w:p w14:paraId="0D5ED98B" w14:textId="0B0B0D98" w:rsidR="001651ED" w:rsidRDefault="00A645B6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629906" wp14:editId="4215447B">
                <wp:simplePos x="0" y="0"/>
                <wp:positionH relativeFrom="margin">
                  <wp:align>center</wp:align>
                </wp:positionH>
                <wp:positionV relativeFrom="paragraph">
                  <wp:posOffset>274955</wp:posOffset>
                </wp:positionV>
                <wp:extent cx="7191375" cy="0"/>
                <wp:effectExtent l="0" t="0" r="0" b="0"/>
                <wp:wrapTopAndBottom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C822CD" id="Straight Connector 6" o:spid="_x0000_s1026" style="position:absolute;z-index:2517667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1.65pt" to="566.2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1CCB30BB" w14:textId="77777777" w:rsidR="007C1325" w:rsidRDefault="00A645B6" w:rsidP="00CF66DF">
      <w:pPr>
        <w:pStyle w:val="Subtitle"/>
        <w:ind w:left="-105"/>
        <w:rPr>
          <w:noProof/>
        </w:rPr>
      </w:pPr>
      <w:r>
        <w:rPr>
          <w:noProof/>
        </w:rPr>
        <w:t xml:space="preserve"> </w:t>
      </w:r>
    </w:p>
    <w:p w14:paraId="783E97A8" w14:textId="77777777" w:rsidR="001F7788" w:rsidRPr="001F7788" w:rsidRDefault="001F7788" w:rsidP="001F7788"/>
    <w:p w14:paraId="70EACB8A" w14:textId="13F0ED45" w:rsidR="001651ED" w:rsidRDefault="00A67F27" w:rsidP="00CF66DF">
      <w:pPr>
        <w:pStyle w:val="Subtitle"/>
        <w:ind w:left="-1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071D08C" wp14:editId="48FF4E29">
                <wp:simplePos x="0" y="0"/>
                <wp:positionH relativeFrom="margin">
                  <wp:align>center</wp:align>
                </wp:positionH>
                <wp:positionV relativeFrom="paragraph">
                  <wp:posOffset>130810</wp:posOffset>
                </wp:positionV>
                <wp:extent cx="719137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5183A9" id="Straight Connector 7" o:spid="_x0000_s1026" style="position:absolute;z-index:2517729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0.3pt" to="566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" strokecolor="#043d68 [3215]" strokeweight="1pt">
                <v:stroke joinstyle="miter"/>
                <w10:wrap anchorx="margin"/>
              </v:line>
            </w:pict>
          </mc:Fallback>
        </mc:AlternateContent>
      </w:r>
    </w:p>
    <w:p w14:paraId="7EA2662D" w14:textId="51A7D748" w:rsidR="00CF66DF" w:rsidRDefault="00CF66DF" w:rsidP="00CF66DF">
      <w:pPr>
        <w:pStyle w:val="Subtitle"/>
        <w:ind w:left="-105"/>
      </w:pPr>
      <w:r w:rsidRPr="004C4539">
        <w:t>PROFESSIONAL EXPERIENCE</w:t>
      </w:r>
    </w:p>
    <w:p w14:paraId="72192F20" w14:textId="77777777" w:rsidR="008C4838" w:rsidRPr="008C4838" w:rsidRDefault="008C4838" w:rsidP="008C4838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8C4838">
        <w:rPr>
          <w:rFonts w:eastAsia="Century Gothic" w:cs="Times New Roman"/>
          <w:b/>
          <w:bCs/>
          <w:caps/>
          <w:color w:val="043D68"/>
          <w:spacing w:val="20"/>
          <w:sz w:val="22"/>
          <w:szCs w:val="22"/>
        </w:rPr>
        <w:t>Survey Interviewer</w:t>
      </w:r>
    </w:p>
    <w:p w14:paraId="4C2CB0BA" w14:textId="0E2052F0" w:rsidR="00CF66DF" w:rsidRPr="008C4838" w:rsidRDefault="008C4838" w:rsidP="00CF66DF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r>
        <w:rPr>
          <w:rFonts w:eastAsia="Century Gothic" w:cs="Times New Roman"/>
          <w:b/>
          <w:bCs/>
          <w:color w:val="043D68"/>
          <w:sz w:val="22"/>
          <w:szCs w:val="22"/>
        </w:rPr>
        <w:lastRenderedPageBreak/>
        <w:t xml:space="preserve">Canada Post, </w:t>
      </w:r>
      <w:proofErr w:type="spellStart"/>
      <w:proofErr w:type="gramStart"/>
      <w:r>
        <w:rPr>
          <w:rFonts w:eastAsia="Century Gothic" w:cs="Times New Roman"/>
          <w:b/>
          <w:bCs/>
          <w:color w:val="043D68"/>
          <w:sz w:val="22"/>
          <w:szCs w:val="22"/>
        </w:rPr>
        <w:t>Halifax,NS</w:t>
      </w:r>
      <w:proofErr w:type="spellEnd"/>
      <w:proofErr w:type="gramEnd"/>
    </w:p>
    <w:p w14:paraId="69849FBE" w14:textId="123DFB78" w:rsidR="00CF66DF" w:rsidRDefault="00CF66DF" w:rsidP="00CF66DF">
      <w:pPr>
        <w:spacing w:after="120"/>
        <w:ind w:left="-105"/>
        <w:outlineLvl w:val="1"/>
        <w:rPr>
          <w:rFonts w:eastAsia="Century Gothic" w:cs="Times New Roman"/>
          <w:caps/>
          <w:color w:val="043D68"/>
          <w:spacing w:val="20"/>
          <w:sz w:val="22"/>
          <w:szCs w:val="22"/>
        </w:rPr>
      </w:pPr>
      <w:r w:rsidRPr="008266F6">
        <w:rPr>
          <w:rFonts w:cs="Segoe UI"/>
          <w:sz w:val="22"/>
          <w:szCs w:val="22"/>
        </w:rPr>
        <w:t>October 2023 – October 2023</w:t>
      </w:r>
    </w:p>
    <w:p w14:paraId="1FF12380" w14:textId="40018AC1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Conducted in-store footfall surveys to gather valuable customer data.</w:t>
      </w:r>
    </w:p>
    <w:p w14:paraId="00EBB96D" w14:textId="507E6732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Engaged with customers of Lawton Drugs and Canada Post, conducting comprehensive interviews based on a set of predefined questions.</w:t>
      </w:r>
    </w:p>
    <w:p w14:paraId="6E35287E" w14:textId="0DD792F3" w:rsidR="00CF66DF" w:rsidRPr="00D0215C" w:rsidRDefault="00CF66DF" w:rsidP="00CF66DF">
      <w:pPr>
        <w:pStyle w:val="ListParagraph"/>
        <w:numPr>
          <w:ilvl w:val="0"/>
          <w:numId w:val="37"/>
        </w:numPr>
        <w:spacing w:after="120"/>
        <w:outlineLvl w:val="1"/>
        <w:rPr>
          <w:rFonts w:eastAsia="Century Gothic" w:cs="Times New Roman"/>
          <w:color w:val="043D68"/>
          <w:sz w:val="22"/>
          <w:szCs w:val="22"/>
        </w:rPr>
      </w:pPr>
      <w:r w:rsidRPr="00D0215C">
        <w:rPr>
          <w:rFonts w:eastAsia="Century Gothic" w:cs="Times New Roman"/>
          <w:color w:val="043D68"/>
          <w:sz w:val="22"/>
          <w:szCs w:val="22"/>
        </w:rPr>
        <w:t>Utilized an iPad to administer surveys, ensuring a smooth and efficient process for data collection.</w:t>
      </w:r>
    </w:p>
    <w:p w14:paraId="30F5B2D1" w14:textId="678A1FD6" w:rsidR="00CF66DF" w:rsidRDefault="00CF66DF"/>
    <w:p w14:paraId="10172E7C" w14:textId="77777777" w:rsidR="00066DDD" w:rsidRPr="00066DDD" w:rsidRDefault="00066DDD" w:rsidP="00066DDD">
      <w:pPr>
        <w:spacing w:after="120"/>
        <w:ind w:left="-105"/>
        <w:outlineLvl w:val="1"/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</w:pPr>
      <w:r w:rsidRPr="00066DDD">
        <w:rPr>
          <w:rFonts w:ascii="Century Gothic" w:eastAsia="Century Gothic" w:hAnsi="Century Gothic" w:cs="Times New Roman"/>
          <w:b/>
          <w:bCs/>
          <w:caps/>
          <w:color w:val="043D68"/>
          <w:spacing w:val="20"/>
          <w:sz w:val="22"/>
          <w:szCs w:val="22"/>
        </w:rPr>
        <w:t>designation</w:t>
      </w:r>
    </w:p>
    <w:p w14:paraId="4BA6F74C" w14:textId="58632FD9" w:rsidR="00CF66DF" w:rsidRPr="008266F6" w:rsidRDefault="008C4838" w:rsidP="00066DDD">
      <w:pPr>
        <w:spacing w:after="120"/>
        <w:ind w:left="-105"/>
        <w:outlineLvl w:val="1"/>
        <w:rPr>
          <w:rFonts w:eastAsia="Century Gothic" w:cs="Times New Roman"/>
          <w:b/>
          <w:bCs/>
          <w:caps/>
          <w:color w:val="043D68"/>
          <w:spacing w:val="20"/>
          <w:sz w:val="10"/>
          <w:szCs w:val="10"/>
        </w:rPr>
      </w:pP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Kokilaben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</w:t>
      </w:r>
      <w:proofErr w:type="spellStart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>Dhirubhai</w:t>
      </w:r>
      <w:proofErr w:type="spellEnd"/>
      <w:r w:rsidRPr="008C4838">
        <w:rPr>
          <w:rFonts w:eastAsia="Century Gothic" w:cs="Times New Roman"/>
          <w:b/>
          <w:bCs/>
          <w:color w:val="043D68"/>
          <w:sz w:val="22"/>
          <w:szCs w:val="22"/>
        </w:rPr>
        <w:t xml:space="preserve"> Ambani Hospital</w:t>
      </w:r>
      <w:r w:rsidR="00CF66DF" w:rsidRPr="002C4D08">
        <w:rPr>
          <w:noProof/>
          <w:color w:val="043D68"/>
          <w:lang w:val="en-AU" w:eastAsia="en-AU"/>
        </w:rPr>
        <mc:AlternateContent>
          <mc:Choice Requires="wps">
            <w:drawing>
              <wp:anchor distT="0" distB="0" distL="114300" distR="114300" simplePos="0" relativeHeight="251761664" behindDoc="1" locked="1" layoutInCell="1" allowOverlap="1" wp14:anchorId="12D8192B" wp14:editId="0DFBB76F">
                <wp:simplePos x="0" y="0"/>
                <wp:positionH relativeFrom="page">
                  <wp:align>right</wp:align>
                </wp:positionH>
                <wp:positionV relativeFrom="page">
                  <wp:posOffset>-197485</wp:posOffset>
                </wp:positionV>
                <wp:extent cx="2806700" cy="10239375"/>
                <wp:effectExtent l="0" t="0" r="0" b="9525"/>
                <wp:wrapNone/>
                <wp:docPr id="2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239375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5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B530B" w14:textId="592401E8" w:rsidR="00CF66DF" w:rsidRDefault="00CF66DF" w:rsidP="00CF66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8192B" id="Rectangle 1" o:spid="_x0000_s1026" alt="&quot;&quot;" style="position:absolute;left:0;text-align:left;margin-left:169.8pt;margin-top:-15.55pt;width:221pt;height:806.25pt;z-index:-251554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" fillcolor="#d3ebfd" stroked="f" strokeweight="1pt">
                <v:fill opacity="32896f"/>
                <v:textbox>
                  <w:txbxContent>
                    <w:p w14:paraId="076B530B" w14:textId="592401E8" w:rsidR="00CF66DF" w:rsidRDefault="00CF66DF" w:rsidP="00CF66D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bookmarkStart w:id="1" w:name="_Hlk161238943"/>
      <w:r>
        <w:rPr>
          <w:rFonts w:eastAsia="Century Gothic" w:cs="Times New Roman"/>
          <w:b/>
          <w:bCs/>
          <w:color w:val="043D68"/>
          <w:sz w:val="22"/>
          <w:szCs w:val="22"/>
        </w:rPr>
        <w:t>, Mumbai, India</w:t>
      </w:r>
    </w:p>
    <w:bookmarkEnd w:id="1"/>
    <w:p w14:paraId="5F6A0A94" w14:textId="77777777" w:rsidR="00CF66DF" w:rsidRPr="008266F6" w:rsidRDefault="00CF66DF" w:rsidP="00CF66DF">
      <w:pPr>
        <w:spacing w:after="120"/>
        <w:ind w:left="-105"/>
        <w:outlineLvl w:val="1"/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8266F6">
        <w:rPr>
          <w:rFonts w:cs="Segoe UI"/>
          <w:b/>
          <w:bCs/>
          <w:sz w:val="22"/>
          <w:szCs w:val="22"/>
        </w:rPr>
        <w:t>Duration:</w:t>
      </w:r>
      <w:r w:rsidRPr="008266F6">
        <w:rPr>
          <w:rFonts w:cs="Segoe UI"/>
          <w:sz w:val="22"/>
          <w:szCs w:val="22"/>
        </w:rPr>
        <w:t> </w:t>
      </w:r>
      <w:r w:rsidRPr="008266F6">
        <w:rPr>
          <w:rFonts w:ascii="Century Gothic" w:eastAsia="Century Gothic" w:hAnsi="Century Gothic" w:cs="Times New Roman"/>
          <w:color w:val="043D68"/>
          <w:sz w:val="22"/>
          <w:szCs w:val="22"/>
        </w:rPr>
        <w:t>October 2016 – August 2023</w:t>
      </w:r>
    </w:p>
    <w:p w14:paraId="0224C628" w14:textId="0B6C485B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Developed, tested, and maintained dynamic websites using Python and the Django framework.</w:t>
      </w:r>
    </w:p>
    <w:p w14:paraId="57D29FB5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robust backend functionality by utilizing Django Rest API.</w:t>
      </w:r>
    </w:p>
    <w:p w14:paraId="4645BEEB" w14:textId="453F858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Employed Flutter and Dart to create engaging and responsive interfaces for cross-platform applications, covering both web and Android platforms.</w:t>
      </w:r>
    </w:p>
    <w:p w14:paraId="7CBA17E2" w14:textId="779CD84D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Integrated </w:t>
      </w:r>
      <w:r w:rsidR="00C11A4D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React,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SvelteKit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JavaScript to enhance user-centric web experiences.</w:t>
      </w:r>
    </w:p>
    <w:p w14:paraId="0A332321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Developed apps to bridge gaps between departments.</w:t>
      </w:r>
    </w:p>
    <w:p w14:paraId="66D75D5C" w14:textId="0D8EA804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Automated repetitive tasks to improve efficiency.</w:t>
      </w:r>
    </w:p>
    <w:p w14:paraId="6F259159" w14:textId="7624E9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Oracle and Postgres Database queries for departments.</w:t>
      </w:r>
    </w:p>
    <w:p w14:paraId="0F45F800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Participated in the design and creation of scalable software solutions.</w:t>
      </w:r>
    </w:p>
    <w:p w14:paraId="0A47C470" w14:textId="296DB52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Tested and fixed bugs or other coding issues.</w:t>
      </w:r>
    </w:p>
    <w:p w14:paraId="7E47A525" w14:textId="4CBB2A43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Orchestrated deployment and hosting of applications on cloud platforms or local private servers (Windows/Linux) by containerizing with Docker and Kubernetes, and further configuring using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mod_wsgi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Apache </w:t>
      </w:r>
      <w:proofErr w:type="gram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2 ,</w:t>
      </w:r>
      <w:proofErr w:type="gram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uwsgi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or </w:t>
      </w:r>
      <w:proofErr w:type="spellStart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gunicorn</w:t>
      </w:r>
      <w:proofErr w:type="spellEnd"/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 xml:space="preserve"> with nginx.</w:t>
      </w:r>
    </w:p>
    <w:p w14:paraId="1D977FF1" w14:textId="6911D7E9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interviews for potential team members.</w:t>
      </w:r>
    </w:p>
    <w:p w14:paraId="581411FF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Managed and led teams and projects to successful completion.</w:t>
      </w:r>
    </w:p>
    <w:p w14:paraId="15034E7D" w14:textId="3C36A55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Trained the team on new technologies to enhance skill sets.</w:t>
      </w:r>
    </w:p>
    <w:p w14:paraId="3AE6C5A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Optimized website and app performance through profiling and tuning.</w:t>
      </w:r>
    </w:p>
    <w:p w14:paraId="4238C8D8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Implemented security best practices to safeguard against vulnerabilities.</w:t>
      </w:r>
    </w:p>
    <w:p w14:paraId="177DDD04" w14:textId="6393B911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Enhanced UI/UX by collaborating with designers and improving user flows.</w:t>
      </w:r>
    </w:p>
    <w:p w14:paraId="52948E10" w14:textId="428C9206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Used version control systems like Git for efficient code management.</w:t>
      </w:r>
    </w:p>
    <w:p w14:paraId="281ACAB7" w14:textId="77011F1F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Created comprehensive technical documentation for code and APIs.</w:t>
      </w:r>
    </w:p>
    <w:p w14:paraId="26DF8C39" w14:textId="23552DD2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Conducted code reviews and mentored junior developers.</w:t>
      </w:r>
    </w:p>
    <w:p w14:paraId="691333F5" w14:textId="3908E06C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Provided technical support to end users and conducted training sessions.</w:t>
      </w:r>
    </w:p>
    <w:p w14:paraId="20BD2243" w14:textId="77777777" w:rsidR="00CF66DF" w:rsidRPr="00D0215C" w:rsidRDefault="00CF66DF" w:rsidP="00CF66DF">
      <w:pPr>
        <w:numPr>
          <w:ilvl w:val="0"/>
          <w:numId w:val="22"/>
        </w:numPr>
        <w:rPr>
          <w:rFonts w:ascii="Century Gothic" w:eastAsia="Century Gothic" w:hAnsi="Century Gothic" w:cs="Times New Roman"/>
          <w:color w:val="043D68"/>
          <w:sz w:val="22"/>
          <w:szCs w:val="22"/>
        </w:rPr>
      </w:pPr>
      <w:r w:rsidRPr="00D0215C">
        <w:rPr>
          <w:rFonts w:ascii="Century Gothic" w:eastAsia="Century Gothic" w:hAnsi="Century Gothic" w:cs="Times New Roman"/>
          <w:color w:val="043D68"/>
          <w:sz w:val="22"/>
          <w:szCs w:val="22"/>
        </w:rPr>
        <w:t>Stayed updated with industry trends and experimented with new technologies.</w:t>
      </w:r>
    </w:p>
    <w:p w14:paraId="2786AFF2" w14:textId="090A3D8A" w:rsidR="00CF66DF" w:rsidRDefault="00F17DA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BB2DF11" wp14:editId="31386B73">
                <wp:simplePos x="0" y="0"/>
                <wp:positionH relativeFrom="margin">
                  <wp:posOffset>-166370</wp:posOffset>
                </wp:positionH>
                <wp:positionV relativeFrom="paragraph">
                  <wp:posOffset>179070</wp:posOffset>
                </wp:positionV>
                <wp:extent cx="7191375" cy="0"/>
                <wp:effectExtent l="0" t="0" r="0" b="0"/>
                <wp:wrapTopAndBottom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4C26189" id="Straight Connector 8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3.1pt,14.1pt" to="553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</w:p>
    <w:p w14:paraId="73082C9A" w14:textId="5C7EEE05" w:rsidR="00CF66DF" w:rsidRDefault="00F17DA7" w:rsidP="00F17DA7">
      <w:pPr>
        <w:pStyle w:val="Subtitle"/>
        <w:ind w:left="-105" w:hanging="37"/>
        <w:rPr>
          <w:rFonts w:eastAsia="Century Gothic"/>
        </w:rPr>
      </w:pPr>
      <w:r>
        <w:rPr>
          <w:rFonts w:eastAsia="Century Gothic"/>
        </w:rPr>
        <w:br/>
      </w:r>
      <w:r w:rsidR="00CF66DF" w:rsidRPr="00E20194">
        <w:rPr>
          <w:rFonts w:eastAsia="Century Gothic"/>
        </w:rPr>
        <w:t>EDUCATION</w:t>
      </w:r>
    </w:p>
    <w:p w14:paraId="36E3B4DC" w14:textId="237B19DE" w:rsidR="00CF5F46" w:rsidRPr="00A97043" w:rsidRDefault="00A645B6" w:rsidP="00A62855">
      <w:pPr>
        <w:pStyle w:val="ListParagraph"/>
        <w:numPr>
          <w:ilvl w:val="0"/>
          <w:numId w:val="3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EFB75A" wp14:editId="3981C72C">
                <wp:simplePos x="0" y="0"/>
                <wp:positionH relativeFrom="margin">
                  <wp:align>center</wp:align>
                </wp:positionH>
                <wp:positionV relativeFrom="paragraph">
                  <wp:posOffset>359410</wp:posOffset>
                </wp:positionV>
                <wp:extent cx="7191375" cy="0"/>
                <wp:effectExtent l="0" t="0" r="0" b="0"/>
                <wp:wrapTopAndBottom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13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FCCC48" id="Straight Connector 9" o:spid="_x0000_s1026" style="position:absolute;z-index:25177497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28.3pt" to="566.2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" strokecolor="#043d68 [3215]" strokeweight="1pt">
                <v:stroke joinstyle="miter"/>
                <w10:wrap type="topAndBottom" anchorx="margin"/>
              </v:line>
            </w:pict>
          </mc:Fallback>
        </mc:AlternateContent>
      </w:r>
      <w:r w:rsidR="00CF66DF" w:rsidRPr="00A97043">
        <w:rPr>
          <w:sz w:val="22"/>
          <w:szCs w:val="28"/>
        </w:rPr>
        <w:t>Mumbai University, Bachelor of Commerce</w:t>
      </w:r>
      <w:bookmarkEnd w:id="0"/>
    </w:p>
    <w:p w14:paraId="0180F0C9" w14:textId="77777777" w:rsidR="00A97043" w:rsidRDefault="00A97043" w:rsidP="00A97043"/>
    <w:p w14:paraId="58DB392A" w14:textId="3D6F6CE2" w:rsidR="00A97043" w:rsidRPr="00EF67AE" w:rsidRDefault="00A97043" w:rsidP="00A97043">
      <w:pPr>
        <w:rPr>
          <w:color w:val="FFFFFF" w:themeColor="background1"/>
          <w:sz w:val="2"/>
          <w:szCs w:val="2"/>
        </w:rPr>
      </w:pPr>
      <w:proofErr w:type="spellStart"/>
      <w:r w:rsidRPr="00EF67AE">
        <w:rPr>
          <w:color w:val="FFFFFF" w:themeColor="background1"/>
          <w:sz w:val="2"/>
          <w:szCs w:val="2"/>
        </w:rPr>
        <w:t>job_description</w:t>
      </w:r>
      <w:proofErr w:type="spellEnd"/>
    </w:p>
    <w:sectPr w:rsidR="00A97043" w:rsidRPr="00EF67AE" w:rsidSect="004B4C66">
      <w:footerReference w:type="default" r:id="rId21"/>
      <w:pgSz w:w="12240" w:h="15840" w:code="1"/>
      <w:pgMar w:top="709" w:right="720" w:bottom="284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ED326" w14:textId="77777777" w:rsidR="000B39BA" w:rsidRDefault="000B39BA" w:rsidP="00AA35A8">
      <w:pPr>
        <w:spacing w:line="240" w:lineRule="auto"/>
      </w:pPr>
      <w:r>
        <w:separator/>
      </w:r>
    </w:p>
  </w:endnote>
  <w:endnote w:type="continuationSeparator" w:id="0">
    <w:p w14:paraId="1FB1957C" w14:textId="77777777" w:rsidR="000B39BA" w:rsidRDefault="000B39BA" w:rsidP="00AA35A8">
      <w:pPr>
        <w:spacing w:line="240" w:lineRule="auto"/>
      </w:pPr>
      <w:r>
        <w:continuationSeparator/>
      </w:r>
    </w:p>
  </w:endnote>
  <w:endnote w:type="continuationNotice" w:id="1">
    <w:p w14:paraId="47AD7107" w14:textId="77777777" w:rsidR="000B39BA" w:rsidRDefault="000B39B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06354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CF9DA2A" w14:textId="11A1AE49" w:rsidR="00BE6873" w:rsidRDefault="00BE6873">
            <w:pPr>
              <w:pStyle w:val="Footer"/>
              <w:jc w:val="center"/>
            </w:pPr>
            <w:r w:rsidRPr="00BE6873">
              <w:t xml:space="preserve">Page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PAGE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  <w:r w:rsidRPr="00BE6873">
              <w:t xml:space="preserve"> of </w:t>
            </w:r>
            <w:r w:rsidRPr="00BE6873">
              <w:rPr>
                <w:b/>
                <w:bCs/>
                <w:sz w:val="24"/>
              </w:rPr>
              <w:fldChar w:fldCharType="begin"/>
            </w:r>
            <w:r w:rsidRPr="00BE6873">
              <w:rPr>
                <w:b/>
                <w:bCs/>
              </w:rPr>
              <w:instrText xml:space="preserve"> NUMPAGES  </w:instrText>
            </w:r>
            <w:r w:rsidRPr="00BE6873">
              <w:rPr>
                <w:b/>
                <w:bCs/>
                <w:sz w:val="24"/>
              </w:rPr>
              <w:fldChar w:fldCharType="separate"/>
            </w:r>
            <w:r w:rsidRPr="00BE6873">
              <w:rPr>
                <w:b/>
                <w:bCs/>
                <w:noProof/>
              </w:rPr>
              <w:t>2</w:t>
            </w:r>
            <w:r w:rsidRPr="00BE6873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48050E8B" w14:textId="77777777" w:rsidR="00BE6873" w:rsidRDefault="00BE6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FF6B4" w14:textId="77777777" w:rsidR="000B39BA" w:rsidRDefault="000B39BA" w:rsidP="00AA35A8">
      <w:pPr>
        <w:spacing w:line="240" w:lineRule="auto"/>
      </w:pPr>
      <w:r>
        <w:separator/>
      </w:r>
    </w:p>
  </w:footnote>
  <w:footnote w:type="continuationSeparator" w:id="0">
    <w:p w14:paraId="4612F182" w14:textId="77777777" w:rsidR="000B39BA" w:rsidRDefault="000B39BA" w:rsidP="00AA35A8">
      <w:pPr>
        <w:spacing w:line="240" w:lineRule="auto"/>
      </w:pPr>
      <w:r>
        <w:continuationSeparator/>
      </w:r>
    </w:p>
  </w:footnote>
  <w:footnote w:type="continuationNotice" w:id="1">
    <w:p w14:paraId="0FD9F323" w14:textId="77777777" w:rsidR="000B39BA" w:rsidRDefault="000B39BA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49" type="#_x0000_t75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435A4"/>
    <w:multiLevelType w:val="multilevel"/>
    <w:tmpl w:val="08D8B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6322D7"/>
    <w:multiLevelType w:val="hybridMultilevel"/>
    <w:tmpl w:val="84289C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EF35BE"/>
    <w:multiLevelType w:val="hybridMultilevel"/>
    <w:tmpl w:val="FEC20226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5" w15:restartNumberingAfterBreak="0">
    <w:nsid w:val="1C5A5258"/>
    <w:multiLevelType w:val="multilevel"/>
    <w:tmpl w:val="9F3C6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A82012"/>
    <w:multiLevelType w:val="multilevel"/>
    <w:tmpl w:val="1AB6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04A6F62"/>
    <w:multiLevelType w:val="multilevel"/>
    <w:tmpl w:val="969A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B2840"/>
    <w:multiLevelType w:val="hybridMultilevel"/>
    <w:tmpl w:val="499428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64655"/>
    <w:multiLevelType w:val="multilevel"/>
    <w:tmpl w:val="F958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24375B"/>
    <w:multiLevelType w:val="hybridMultilevel"/>
    <w:tmpl w:val="C9CEA0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AB5A80"/>
    <w:multiLevelType w:val="multilevel"/>
    <w:tmpl w:val="73305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E7860"/>
    <w:multiLevelType w:val="hybridMultilevel"/>
    <w:tmpl w:val="81CE4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E6CB0"/>
    <w:multiLevelType w:val="multilevel"/>
    <w:tmpl w:val="2020C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07730"/>
    <w:multiLevelType w:val="hybridMultilevel"/>
    <w:tmpl w:val="8E0E3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9" w15:restartNumberingAfterBreak="0">
    <w:nsid w:val="4CB15C77"/>
    <w:multiLevelType w:val="multilevel"/>
    <w:tmpl w:val="F1026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0463DB"/>
    <w:multiLevelType w:val="hybridMultilevel"/>
    <w:tmpl w:val="3FC6ED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5351F0"/>
    <w:multiLevelType w:val="multilevel"/>
    <w:tmpl w:val="4FC0F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2F5D43"/>
    <w:multiLevelType w:val="multilevel"/>
    <w:tmpl w:val="3BB2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0A1151"/>
    <w:multiLevelType w:val="multilevel"/>
    <w:tmpl w:val="2ACE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992060"/>
    <w:multiLevelType w:val="multilevel"/>
    <w:tmpl w:val="8FC29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BB2A7F"/>
    <w:multiLevelType w:val="multilevel"/>
    <w:tmpl w:val="0F3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33118B"/>
    <w:multiLevelType w:val="multilevel"/>
    <w:tmpl w:val="4894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9D6003"/>
    <w:multiLevelType w:val="hybridMultilevel"/>
    <w:tmpl w:val="41107BCA"/>
    <w:lvl w:ilvl="0" w:tplc="10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0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6869919">
    <w:abstractNumId w:val="13"/>
  </w:num>
  <w:num w:numId="2" w16cid:durableId="1919555566">
    <w:abstractNumId w:val="40"/>
  </w:num>
  <w:num w:numId="3" w16cid:durableId="522549899">
    <w:abstractNumId w:val="18"/>
  </w:num>
  <w:num w:numId="4" w16cid:durableId="294994176">
    <w:abstractNumId w:val="21"/>
  </w:num>
  <w:num w:numId="5" w16cid:durableId="1655522407">
    <w:abstractNumId w:val="33"/>
  </w:num>
  <w:num w:numId="6" w16cid:durableId="1598058685">
    <w:abstractNumId w:val="26"/>
  </w:num>
  <w:num w:numId="7" w16cid:durableId="784039145">
    <w:abstractNumId w:val="31"/>
  </w:num>
  <w:num w:numId="8" w16cid:durableId="277030487">
    <w:abstractNumId w:val="28"/>
  </w:num>
  <w:num w:numId="9" w16cid:durableId="149176814">
    <w:abstractNumId w:val="9"/>
  </w:num>
  <w:num w:numId="10" w16cid:durableId="700738954">
    <w:abstractNumId w:val="8"/>
  </w:num>
  <w:num w:numId="11" w16cid:durableId="111629985">
    <w:abstractNumId w:val="7"/>
  </w:num>
  <w:num w:numId="12" w16cid:durableId="394473059">
    <w:abstractNumId w:val="6"/>
  </w:num>
  <w:num w:numId="13" w16cid:durableId="1050303460">
    <w:abstractNumId w:val="5"/>
  </w:num>
  <w:num w:numId="14" w16cid:durableId="1025330788">
    <w:abstractNumId w:val="4"/>
  </w:num>
  <w:num w:numId="15" w16cid:durableId="1900046453">
    <w:abstractNumId w:val="3"/>
  </w:num>
  <w:num w:numId="16" w16cid:durableId="2017683308">
    <w:abstractNumId w:val="2"/>
  </w:num>
  <w:num w:numId="17" w16cid:durableId="1293055487">
    <w:abstractNumId w:val="1"/>
  </w:num>
  <w:num w:numId="18" w16cid:durableId="2048220375">
    <w:abstractNumId w:val="0"/>
  </w:num>
  <w:num w:numId="19" w16cid:durableId="933635696">
    <w:abstractNumId w:val="11"/>
  </w:num>
  <w:num w:numId="20" w16cid:durableId="1734431112">
    <w:abstractNumId w:val="9"/>
  </w:num>
  <w:num w:numId="21" w16cid:durableId="870652256">
    <w:abstractNumId w:val="11"/>
  </w:num>
  <w:num w:numId="22" w16cid:durableId="1756703969">
    <w:abstractNumId w:val="35"/>
  </w:num>
  <w:num w:numId="23" w16cid:durableId="1647662746">
    <w:abstractNumId w:val="10"/>
  </w:num>
  <w:num w:numId="24" w16cid:durableId="1026566848">
    <w:abstractNumId w:val="17"/>
  </w:num>
  <w:num w:numId="25" w16cid:durableId="1923366802">
    <w:abstractNumId w:val="32"/>
  </w:num>
  <w:num w:numId="26" w16cid:durableId="1448549876">
    <w:abstractNumId w:val="23"/>
  </w:num>
  <w:num w:numId="27" w16cid:durableId="1746343881">
    <w:abstractNumId w:val="15"/>
  </w:num>
  <w:num w:numId="28" w16cid:durableId="555091601">
    <w:abstractNumId w:val="37"/>
  </w:num>
  <w:num w:numId="29" w16cid:durableId="342824312">
    <w:abstractNumId w:val="29"/>
  </w:num>
  <w:num w:numId="30" w16cid:durableId="925386969">
    <w:abstractNumId w:val="34"/>
  </w:num>
  <w:num w:numId="31" w16cid:durableId="478957990">
    <w:abstractNumId w:val="36"/>
  </w:num>
  <w:num w:numId="32" w16cid:durableId="550043913">
    <w:abstractNumId w:val="16"/>
  </w:num>
  <w:num w:numId="33" w16cid:durableId="1987974239">
    <w:abstractNumId w:val="12"/>
  </w:num>
  <w:num w:numId="34" w16cid:durableId="409739565">
    <w:abstractNumId w:val="25"/>
  </w:num>
  <w:num w:numId="35" w16cid:durableId="709691953">
    <w:abstractNumId w:val="27"/>
  </w:num>
  <w:num w:numId="36" w16cid:durableId="1646004350">
    <w:abstractNumId w:val="24"/>
  </w:num>
  <w:num w:numId="37" w16cid:durableId="311835105">
    <w:abstractNumId w:val="19"/>
  </w:num>
  <w:num w:numId="38" w16cid:durableId="2140219519">
    <w:abstractNumId w:val="22"/>
  </w:num>
  <w:num w:numId="39" w16cid:durableId="1965697744">
    <w:abstractNumId w:val="39"/>
  </w:num>
  <w:num w:numId="40" w16cid:durableId="1778134554">
    <w:abstractNumId w:val="14"/>
  </w:num>
  <w:num w:numId="41" w16cid:durableId="2096782651">
    <w:abstractNumId w:val="38"/>
  </w:num>
  <w:num w:numId="42" w16cid:durableId="311446124">
    <w:abstractNumId w:val="30"/>
  </w:num>
  <w:num w:numId="43" w16cid:durableId="20556145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F6C"/>
    <w:rsid w:val="0000086A"/>
    <w:rsid w:val="0000752A"/>
    <w:rsid w:val="00016465"/>
    <w:rsid w:val="00033263"/>
    <w:rsid w:val="000334C1"/>
    <w:rsid w:val="00041035"/>
    <w:rsid w:val="00042EB5"/>
    <w:rsid w:val="000450BB"/>
    <w:rsid w:val="00047DD1"/>
    <w:rsid w:val="00047EDA"/>
    <w:rsid w:val="00054FF4"/>
    <w:rsid w:val="00066DDD"/>
    <w:rsid w:val="000767C7"/>
    <w:rsid w:val="00085842"/>
    <w:rsid w:val="000873F6"/>
    <w:rsid w:val="000921BA"/>
    <w:rsid w:val="000A1C15"/>
    <w:rsid w:val="000B286F"/>
    <w:rsid w:val="000B39BA"/>
    <w:rsid w:val="000C2B44"/>
    <w:rsid w:val="000C4CDC"/>
    <w:rsid w:val="000D0A3A"/>
    <w:rsid w:val="000D134B"/>
    <w:rsid w:val="000D703F"/>
    <w:rsid w:val="000E4F5A"/>
    <w:rsid w:val="000F039F"/>
    <w:rsid w:val="0010041D"/>
    <w:rsid w:val="001125D5"/>
    <w:rsid w:val="00114449"/>
    <w:rsid w:val="00114A63"/>
    <w:rsid w:val="00124ED6"/>
    <w:rsid w:val="00136B3E"/>
    <w:rsid w:val="00153576"/>
    <w:rsid w:val="00153C55"/>
    <w:rsid w:val="001570A2"/>
    <w:rsid w:val="00164CF5"/>
    <w:rsid w:val="001651ED"/>
    <w:rsid w:val="00167789"/>
    <w:rsid w:val="00194704"/>
    <w:rsid w:val="001A09EC"/>
    <w:rsid w:val="001B160B"/>
    <w:rsid w:val="001D477D"/>
    <w:rsid w:val="001D76FA"/>
    <w:rsid w:val="001D7CC9"/>
    <w:rsid w:val="001E52CC"/>
    <w:rsid w:val="001F2C20"/>
    <w:rsid w:val="001F3EC2"/>
    <w:rsid w:val="001F7788"/>
    <w:rsid w:val="00203213"/>
    <w:rsid w:val="002123D9"/>
    <w:rsid w:val="002162A3"/>
    <w:rsid w:val="002236D5"/>
    <w:rsid w:val="002240D6"/>
    <w:rsid w:val="00225075"/>
    <w:rsid w:val="002269D0"/>
    <w:rsid w:val="0023333F"/>
    <w:rsid w:val="00243756"/>
    <w:rsid w:val="00244B42"/>
    <w:rsid w:val="0027193E"/>
    <w:rsid w:val="00274C87"/>
    <w:rsid w:val="00284246"/>
    <w:rsid w:val="00285D70"/>
    <w:rsid w:val="00292473"/>
    <w:rsid w:val="00293501"/>
    <w:rsid w:val="002966D6"/>
    <w:rsid w:val="002A0A1F"/>
    <w:rsid w:val="002A3201"/>
    <w:rsid w:val="002A7891"/>
    <w:rsid w:val="002B51DB"/>
    <w:rsid w:val="002C4D08"/>
    <w:rsid w:val="002C4E0C"/>
    <w:rsid w:val="002C774A"/>
    <w:rsid w:val="002C7C6F"/>
    <w:rsid w:val="002D52AE"/>
    <w:rsid w:val="002D583F"/>
    <w:rsid w:val="002E5D81"/>
    <w:rsid w:val="002E7306"/>
    <w:rsid w:val="00331DCE"/>
    <w:rsid w:val="00334FEA"/>
    <w:rsid w:val="00351FDF"/>
    <w:rsid w:val="00352A17"/>
    <w:rsid w:val="00354E13"/>
    <w:rsid w:val="00357E3C"/>
    <w:rsid w:val="0036013A"/>
    <w:rsid w:val="0037339E"/>
    <w:rsid w:val="00373506"/>
    <w:rsid w:val="00383831"/>
    <w:rsid w:val="003877F8"/>
    <w:rsid w:val="00391BEA"/>
    <w:rsid w:val="0039545F"/>
    <w:rsid w:val="0039611E"/>
    <w:rsid w:val="003965A9"/>
    <w:rsid w:val="003B44A4"/>
    <w:rsid w:val="003B4AEF"/>
    <w:rsid w:val="003B7F92"/>
    <w:rsid w:val="003E2525"/>
    <w:rsid w:val="003F1C11"/>
    <w:rsid w:val="003F2095"/>
    <w:rsid w:val="003F6C13"/>
    <w:rsid w:val="00405AEE"/>
    <w:rsid w:val="00415CF3"/>
    <w:rsid w:val="004302CD"/>
    <w:rsid w:val="00435BA1"/>
    <w:rsid w:val="00447CA5"/>
    <w:rsid w:val="00453A7B"/>
    <w:rsid w:val="00457ADE"/>
    <w:rsid w:val="00464B92"/>
    <w:rsid w:val="004661CD"/>
    <w:rsid w:val="00484DF4"/>
    <w:rsid w:val="004860D9"/>
    <w:rsid w:val="00490600"/>
    <w:rsid w:val="004909EF"/>
    <w:rsid w:val="004917F3"/>
    <w:rsid w:val="00492366"/>
    <w:rsid w:val="004936B2"/>
    <w:rsid w:val="004A1426"/>
    <w:rsid w:val="004A28EA"/>
    <w:rsid w:val="004B4C66"/>
    <w:rsid w:val="004B6DCC"/>
    <w:rsid w:val="004C1032"/>
    <w:rsid w:val="004D56AD"/>
    <w:rsid w:val="004E60E0"/>
    <w:rsid w:val="004F1D46"/>
    <w:rsid w:val="00504E47"/>
    <w:rsid w:val="0050651F"/>
    <w:rsid w:val="00524297"/>
    <w:rsid w:val="00537559"/>
    <w:rsid w:val="00574DB0"/>
    <w:rsid w:val="005A1C94"/>
    <w:rsid w:val="005A6F8D"/>
    <w:rsid w:val="005B2373"/>
    <w:rsid w:val="005B4861"/>
    <w:rsid w:val="005B49FF"/>
    <w:rsid w:val="005C0D83"/>
    <w:rsid w:val="005C2E1C"/>
    <w:rsid w:val="005D4C62"/>
    <w:rsid w:val="005E0FB7"/>
    <w:rsid w:val="005F008C"/>
    <w:rsid w:val="005F5EF3"/>
    <w:rsid w:val="00605BCE"/>
    <w:rsid w:val="00613C31"/>
    <w:rsid w:val="00626B3C"/>
    <w:rsid w:val="00630294"/>
    <w:rsid w:val="00631E3B"/>
    <w:rsid w:val="0063267B"/>
    <w:rsid w:val="00633866"/>
    <w:rsid w:val="00634E5B"/>
    <w:rsid w:val="0064061D"/>
    <w:rsid w:val="00641504"/>
    <w:rsid w:val="006417AE"/>
    <w:rsid w:val="00643F4B"/>
    <w:rsid w:val="00664AAD"/>
    <w:rsid w:val="00676B73"/>
    <w:rsid w:val="00680D0D"/>
    <w:rsid w:val="00687A57"/>
    <w:rsid w:val="0069541B"/>
    <w:rsid w:val="006A1850"/>
    <w:rsid w:val="006A1E18"/>
    <w:rsid w:val="006A37C0"/>
    <w:rsid w:val="006B0319"/>
    <w:rsid w:val="006C6271"/>
    <w:rsid w:val="006C7F5A"/>
    <w:rsid w:val="006D0785"/>
    <w:rsid w:val="006D1A9A"/>
    <w:rsid w:val="006F41E1"/>
    <w:rsid w:val="00725D27"/>
    <w:rsid w:val="00737450"/>
    <w:rsid w:val="00746B0A"/>
    <w:rsid w:val="00752A04"/>
    <w:rsid w:val="0077153E"/>
    <w:rsid w:val="0079001A"/>
    <w:rsid w:val="00791376"/>
    <w:rsid w:val="00791C5D"/>
    <w:rsid w:val="007B4FF4"/>
    <w:rsid w:val="007C1325"/>
    <w:rsid w:val="007C7A9F"/>
    <w:rsid w:val="007D7F15"/>
    <w:rsid w:val="007E47A0"/>
    <w:rsid w:val="007E50C6"/>
    <w:rsid w:val="007F1D90"/>
    <w:rsid w:val="007F2132"/>
    <w:rsid w:val="007F4A5B"/>
    <w:rsid w:val="00816220"/>
    <w:rsid w:val="00822AAD"/>
    <w:rsid w:val="00826675"/>
    <w:rsid w:val="008266F6"/>
    <w:rsid w:val="00831977"/>
    <w:rsid w:val="00831F6C"/>
    <w:rsid w:val="008406F0"/>
    <w:rsid w:val="0084454A"/>
    <w:rsid w:val="008453A9"/>
    <w:rsid w:val="008511BE"/>
    <w:rsid w:val="00857032"/>
    <w:rsid w:val="00863B5D"/>
    <w:rsid w:val="00865D5F"/>
    <w:rsid w:val="00871DB8"/>
    <w:rsid w:val="00887D32"/>
    <w:rsid w:val="00887E05"/>
    <w:rsid w:val="008A171A"/>
    <w:rsid w:val="008A32A5"/>
    <w:rsid w:val="008C4838"/>
    <w:rsid w:val="008C6FDE"/>
    <w:rsid w:val="008E5167"/>
    <w:rsid w:val="008F180B"/>
    <w:rsid w:val="008F48B9"/>
    <w:rsid w:val="008F5987"/>
    <w:rsid w:val="008F6BC6"/>
    <w:rsid w:val="009049BC"/>
    <w:rsid w:val="0091083D"/>
    <w:rsid w:val="009111EF"/>
    <w:rsid w:val="00916960"/>
    <w:rsid w:val="00917064"/>
    <w:rsid w:val="009230A7"/>
    <w:rsid w:val="0092485E"/>
    <w:rsid w:val="00930A0B"/>
    <w:rsid w:val="0093244B"/>
    <w:rsid w:val="009328F4"/>
    <w:rsid w:val="00934954"/>
    <w:rsid w:val="0094162F"/>
    <w:rsid w:val="00943B61"/>
    <w:rsid w:val="00946F1C"/>
    <w:rsid w:val="009505A7"/>
    <w:rsid w:val="0095501D"/>
    <w:rsid w:val="00956B80"/>
    <w:rsid w:val="0096304F"/>
    <w:rsid w:val="00965870"/>
    <w:rsid w:val="00982E81"/>
    <w:rsid w:val="0099108A"/>
    <w:rsid w:val="00994774"/>
    <w:rsid w:val="009A7F3F"/>
    <w:rsid w:val="009C66A8"/>
    <w:rsid w:val="009C6D71"/>
    <w:rsid w:val="009D6045"/>
    <w:rsid w:val="009D646A"/>
    <w:rsid w:val="009E0EF2"/>
    <w:rsid w:val="009E3D33"/>
    <w:rsid w:val="00A1089B"/>
    <w:rsid w:val="00A20EF6"/>
    <w:rsid w:val="00A335A5"/>
    <w:rsid w:val="00A3726F"/>
    <w:rsid w:val="00A379B4"/>
    <w:rsid w:val="00A4248D"/>
    <w:rsid w:val="00A45379"/>
    <w:rsid w:val="00A633B0"/>
    <w:rsid w:val="00A645B6"/>
    <w:rsid w:val="00A67F27"/>
    <w:rsid w:val="00A71145"/>
    <w:rsid w:val="00A718B6"/>
    <w:rsid w:val="00A75E65"/>
    <w:rsid w:val="00A85569"/>
    <w:rsid w:val="00A86EF8"/>
    <w:rsid w:val="00A9291E"/>
    <w:rsid w:val="00A952F0"/>
    <w:rsid w:val="00A97043"/>
    <w:rsid w:val="00AA1166"/>
    <w:rsid w:val="00AA35A8"/>
    <w:rsid w:val="00AA51F5"/>
    <w:rsid w:val="00AA530F"/>
    <w:rsid w:val="00AB4AB0"/>
    <w:rsid w:val="00AB74C5"/>
    <w:rsid w:val="00AC5FB1"/>
    <w:rsid w:val="00AC6F7E"/>
    <w:rsid w:val="00AD3062"/>
    <w:rsid w:val="00AE14B4"/>
    <w:rsid w:val="00AE194E"/>
    <w:rsid w:val="00AE562D"/>
    <w:rsid w:val="00AE7533"/>
    <w:rsid w:val="00AF6222"/>
    <w:rsid w:val="00B01E57"/>
    <w:rsid w:val="00B0599E"/>
    <w:rsid w:val="00B14F31"/>
    <w:rsid w:val="00B17683"/>
    <w:rsid w:val="00B20F64"/>
    <w:rsid w:val="00B228D9"/>
    <w:rsid w:val="00B42685"/>
    <w:rsid w:val="00B45879"/>
    <w:rsid w:val="00B45CC8"/>
    <w:rsid w:val="00B535AD"/>
    <w:rsid w:val="00B576DC"/>
    <w:rsid w:val="00B65122"/>
    <w:rsid w:val="00B75292"/>
    <w:rsid w:val="00B7529E"/>
    <w:rsid w:val="00B835E6"/>
    <w:rsid w:val="00B8453F"/>
    <w:rsid w:val="00B85473"/>
    <w:rsid w:val="00BA3625"/>
    <w:rsid w:val="00BA70CF"/>
    <w:rsid w:val="00BB04A1"/>
    <w:rsid w:val="00BB65A1"/>
    <w:rsid w:val="00BB6815"/>
    <w:rsid w:val="00BC5543"/>
    <w:rsid w:val="00BD0EF0"/>
    <w:rsid w:val="00BE5968"/>
    <w:rsid w:val="00BE6873"/>
    <w:rsid w:val="00BF7216"/>
    <w:rsid w:val="00BF7B1E"/>
    <w:rsid w:val="00C11A4D"/>
    <w:rsid w:val="00C16C6B"/>
    <w:rsid w:val="00C17760"/>
    <w:rsid w:val="00C17E46"/>
    <w:rsid w:val="00C272EB"/>
    <w:rsid w:val="00C34AD1"/>
    <w:rsid w:val="00C4756C"/>
    <w:rsid w:val="00C6081E"/>
    <w:rsid w:val="00C62E97"/>
    <w:rsid w:val="00C70D38"/>
    <w:rsid w:val="00C7565C"/>
    <w:rsid w:val="00C80331"/>
    <w:rsid w:val="00C81645"/>
    <w:rsid w:val="00C8592E"/>
    <w:rsid w:val="00CA49C8"/>
    <w:rsid w:val="00CA61BE"/>
    <w:rsid w:val="00CB09A9"/>
    <w:rsid w:val="00CB3E40"/>
    <w:rsid w:val="00CC06FA"/>
    <w:rsid w:val="00CC4672"/>
    <w:rsid w:val="00CC57D9"/>
    <w:rsid w:val="00CD13D8"/>
    <w:rsid w:val="00CE0CCE"/>
    <w:rsid w:val="00CE78AF"/>
    <w:rsid w:val="00CE7D08"/>
    <w:rsid w:val="00CF22B3"/>
    <w:rsid w:val="00CF4F96"/>
    <w:rsid w:val="00CF566A"/>
    <w:rsid w:val="00CF5F46"/>
    <w:rsid w:val="00CF66DF"/>
    <w:rsid w:val="00CF73AD"/>
    <w:rsid w:val="00D00CD9"/>
    <w:rsid w:val="00D0215C"/>
    <w:rsid w:val="00D15AAE"/>
    <w:rsid w:val="00D22971"/>
    <w:rsid w:val="00D35FDC"/>
    <w:rsid w:val="00D41941"/>
    <w:rsid w:val="00D4799D"/>
    <w:rsid w:val="00D50591"/>
    <w:rsid w:val="00D520B2"/>
    <w:rsid w:val="00D60B19"/>
    <w:rsid w:val="00D65AE0"/>
    <w:rsid w:val="00D821D5"/>
    <w:rsid w:val="00D86385"/>
    <w:rsid w:val="00D870E6"/>
    <w:rsid w:val="00D9537E"/>
    <w:rsid w:val="00D95726"/>
    <w:rsid w:val="00D95FB1"/>
    <w:rsid w:val="00DA4041"/>
    <w:rsid w:val="00DA4B7F"/>
    <w:rsid w:val="00DB472D"/>
    <w:rsid w:val="00DB5F59"/>
    <w:rsid w:val="00DB5FBA"/>
    <w:rsid w:val="00DC1F05"/>
    <w:rsid w:val="00DD1803"/>
    <w:rsid w:val="00DD6ECC"/>
    <w:rsid w:val="00DE22B5"/>
    <w:rsid w:val="00DE5F88"/>
    <w:rsid w:val="00DE7422"/>
    <w:rsid w:val="00DF2298"/>
    <w:rsid w:val="00E03A1F"/>
    <w:rsid w:val="00E067BA"/>
    <w:rsid w:val="00E07C52"/>
    <w:rsid w:val="00E1102D"/>
    <w:rsid w:val="00E20194"/>
    <w:rsid w:val="00E26F2A"/>
    <w:rsid w:val="00E305D9"/>
    <w:rsid w:val="00E360EA"/>
    <w:rsid w:val="00E440D8"/>
    <w:rsid w:val="00E529AF"/>
    <w:rsid w:val="00E547A9"/>
    <w:rsid w:val="00E570A5"/>
    <w:rsid w:val="00E5769A"/>
    <w:rsid w:val="00E70FE7"/>
    <w:rsid w:val="00E72E22"/>
    <w:rsid w:val="00E74686"/>
    <w:rsid w:val="00E77096"/>
    <w:rsid w:val="00E91344"/>
    <w:rsid w:val="00E9247D"/>
    <w:rsid w:val="00EA697E"/>
    <w:rsid w:val="00EB20A4"/>
    <w:rsid w:val="00EB74E8"/>
    <w:rsid w:val="00EC0F79"/>
    <w:rsid w:val="00EC3EF0"/>
    <w:rsid w:val="00ED0A53"/>
    <w:rsid w:val="00EF22EF"/>
    <w:rsid w:val="00EF3505"/>
    <w:rsid w:val="00EF451B"/>
    <w:rsid w:val="00EF67AE"/>
    <w:rsid w:val="00F02E99"/>
    <w:rsid w:val="00F055F4"/>
    <w:rsid w:val="00F06C66"/>
    <w:rsid w:val="00F07741"/>
    <w:rsid w:val="00F17DA7"/>
    <w:rsid w:val="00F20876"/>
    <w:rsid w:val="00F20F81"/>
    <w:rsid w:val="00F215B6"/>
    <w:rsid w:val="00F30552"/>
    <w:rsid w:val="00F40BD0"/>
    <w:rsid w:val="00F419C0"/>
    <w:rsid w:val="00F45D58"/>
    <w:rsid w:val="00F46BDB"/>
    <w:rsid w:val="00F65DF7"/>
    <w:rsid w:val="00F7061F"/>
    <w:rsid w:val="00F813C2"/>
    <w:rsid w:val="00F82744"/>
    <w:rsid w:val="00FB75AE"/>
    <w:rsid w:val="00FC26BC"/>
    <w:rsid w:val="00FD56F7"/>
    <w:rsid w:val="00FD58A6"/>
    <w:rsid w:val="00FD73C5"/>
    <w:rsid w:val="00FE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46A8844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DDD"/>
    <w:rPr>
      <w:color w:val="043D68" w:themeColor="text2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3745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5C2E1C"/>
    <w:rPr>
      <w:b/>
      <w:bCs/>
    </w:rPr>
  </w:style>
  <w:style w:type="paragraph" w:styleId="NormalWeb">
    <w:name w:val="Normal (Web)"/>
    <w:basedOn w:val="Normal"/>
    <w:uiPriority w:val="99"/>
    <w:semiHidden/>
    <w:rsid w:val="005C2E1C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4.sv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MED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5CF6406A7E3462BA65334B745EA2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12561-1851-4B5C-91B7-4FAFE3B9F594}"/>
      </w:docPartPr>
      <w:docPartBody>
        <w:p w:rsidR="006C402D" w:rsidRDefault="00750E29">
          <w:pPr>
            <w:pStyle w:val="95CF6406A7E3462BA65334B745EA2E67"/>
          </w:pPr>
          <w:r w:rsidRPr="001540E8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92"/>
    <w:rsid w:val="00067665"/>
    <w:rsid w:val="00241CBB"/>
    <w:rsid w:val="0024572B"/>
    <w:rsid w:val="002D4868"/>
    <w:rsid w:val="00371755"/>
    <w:rsid w:val="003761B4"/>
    <w:rsid w:val="003A1CDD"/>
    <w:rsid w:val="003F6940"/>
    <w:rsid w:val="00401D84"/>
    <w:rsid w:val="00466021"/>
    <w:rsid w:val="0049341A"/>
    <w:rsid w:val="004936DA"/>
    <w:rsid w:val="004D56AD"/>
    <w:rsid w:val="004E53AF"/>
    <w:rsid w:val="00532455"/>
    <w:rsid w:val="005651B5"/>
    <w:rsid w:val="00576A4C"/>
    <w:rsid w:val="005B628E"/>
    <w:rsid w:val="00666EF2"/>
    <w:rsid w:val="006840BF"/>
    <w:rsid w:val="006C402D"/>
    <w:rsid w:val="0073187B"/>
    <w:rsid w:val="00740499"/>
    <w:rsid w:val="00750E29"/>
    <w:rsid w:val="007D794B"/>
    <w:rsid w:val="007F5406"/>
    <w:rsid w:val="00807B01"/>
    <w:rsid w:val="008254C8"/>
    <w:rsid w:val="00965870"/>
    <w:rsid w:val="009C55AF"/>
    <w:rsid w:val="00B468E2"/>
    <w:rsid w:val="00C35EF3"/>
    <w:rsid w:val="00C60529"/>
    <w:rsid w:val="00CA6CBD"/>
    <w:rsid w:val="00CB7360"/>
    <w:rsid w:val="00CD3CC5"/>
    <w:rsid w:val="00E34792"/>
    <w:rsid w:val="00EA3BFF"/>
    <w:rsid w:val="00EE6126"/>
    <w:rsid w:val="00F114B3"/>
    <w:rsid w:val="00FF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5CF6406A7E3462BA65334B745EA2E67">
    <w:name w:val="95CF6406A7E3462BA65334B745EA2E67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0</TotalTime>
  <Pages>2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2024-01-24T23:33:00Z</dcterms:created>
  <dcterms:modified xsi:type="dcterms:W3CDTF">2024-05-14T13:56:00Z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