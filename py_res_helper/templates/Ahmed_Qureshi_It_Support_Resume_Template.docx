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6831F9D7" w14:textId="7F978E01" w:rsidR="00164CF5" w:rsidRDefault="0085667D" w:rsidP="0085667D">
      <w:pPr>
        <w:pStyle w:val="Subtitle"/>
      </w:pPr>
      <w:r w:rsidRPr="00380B09">
        <w:rPr>
          <w:sz w:val="52"/>
          <w:szCs w:val="52"/>
        </w:rPr>
        <w:t xml:space="preserve">Ahmed </w:t>
      </w:r>
      <w:r w:rsidRPr="00380B09">
        <w:rPr>
          <w:rStyle w:val="NotBold"/>
          <w:sz w:val="52"/>
          <w:szCs w:val="52"/>
        </w:rPr>
        <w:t>Qureshi</w:t>
      </w:r>
      <w:r>
        <w:rPr>
          <w:noProof/>
        </w:rPr>
        <w:t xml:space="preserve"> </w:t>
      </w:r>
      <w:r w:rsidR="0064150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164CF5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51901153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6EF4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</w:p>
    <w:p w14:paraId="686E4846" w14:textId="0FF8F97B" w:rsidR="00B17683" w:rsidRPr="0085667D" w:rsidRDefault="00B17683" w:rsidP="00B17683">
      <w:pPr>
        <w:pStyle w:val="Subtitle"/>
        <w:rPr>
          <w:sz w:val="2"/>
          <w:szCs w:val="2"/>
        </w:rPr>
      </w:pPr>
      <w:r w:rsidRPr="00B55777">
        <w:rPr>
          <w:sz w:val="28"/>
          <w:szCs w:val="24"/>
        </w:rPr>
        <w:t>designation</w:t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  <w:r w:rsidR="0085667D">
        <w:rPr>
          <w:sz w:val="2"/>
          <w:szCs w:val="2"/>
        </w:rPr>
        <w:br/>
      </w:r>
    </w:p>
    <w:p w14:paraId="69054654" w14:textId="3DF816AA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proofErr w:type="spellStart"/>
      <w:r w:rsidRPr="00DF7014">
        <w:rPr>
          <w:sz w:val="22"/>
          <w:szCs w:val="28"/>
        </w:rPr>
        <w:t>summary_placeholder</w:t>
      </w:r>
      <w:proofErr w:type="spellEnd"/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74A4A0D2" w14:textId="77777777" w:rsidR="00F74A59" w:rsidRDefault="00F74A59" w:rsidP="00F74A59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3D6138" wp14:editId="73C79BB3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B4E7" id="Straight Connector 3" o:spid="_x0000_s1026" style="position:absolute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>
        <w:t>Skills</w:t>
      </w:r>
    </w:p>
    <w:p w14:paraId="6ABA8861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bookmarkStart w:id="0" w:name="_Hlk146879803"/>
      <w:r w:rsidRPr="003E6FFF">
        <w:rPr>
          <w:rFonts w:eastAsiaTheme="minorHAnsi"/>
          <w:bCs/>
          <w:caps w:val="0"/>
          <w:spacing w:val="0"/>
          <w:sz w:val="22"/>
        </w:rPr>
        <w:t>Programming Languages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Python, JavaScript, TypeScript, Dart, </w:t>
      </w:r>
      <w:r w:rsidRPr="008F0A7A">
        <w:rPr>
          <w:rFonts w:eastAsiaTheme="minorHAnsi"/>
          <w:b w:val="0"/>
          <w:caps w:val="0"/>
          <w:spacing w:val="0"/>
          <w:sz w:val="22"/>
        </w:rPr>
        <w:t>HTML, SQL</w:t>
      </w:r>
    </w:p>
    <w:p w14:paraId="110EE741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Databases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Oracle, PostgreSQL</w:t>
      </w:r>
    </w:p>
    <w:p w14:paraId="03CA5F51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Database Management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SQLAlchemy</w:t>
      </w:r>
      <w:proofErr w:type="spellEnd"/>
      <w:r w:rsidRPr="003E6FFF">
        <w:rPr>
          <w:rFonts w:eastAsiaTheme="minorHAnsi"/>
          <w:b w:val="0"/>
          <w:caps w:val="0"/>
          <w:spacing w:val="0"/>
          <w:sz w:val="22"/>
        </w:rPr>
        <w:t xml:space="preserve">, </w:t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Cx_Oracle</w:t>
      </w:r>
      <w:proofErr w:type="spellEnd"/>
      <w:r w:rsidRPr="003E6FFF">
        <w:rPr>
          <w:rFonts w:eastAsiaTheme="minorHAnsi"/>
          <w:b w:val="0"/>
          <w:caps w:val="0"/>
          <w:spacing w:val="0"/>
          <w:sz w:val="22"/>
        </w:rPr>
        <w:t xml:space="preserve">, psycopg2, </w:t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Oracledb</w:t>
      </w:r>
      <w:proofErr w:type="spellEnd"/>
    </w:p>
    <w:p w14:paraId="05B74A78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DevOps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Docker, Kubernetes, Git/GitHub, </w:t>
      </w:r>
      <w:r w:rsidRPr="008F0A7A">
        <w:rPr>
          <w:rFonts w:eastAsiaTheme="minorHAnsi"/>
          <w:b w:val="0"/>
          <w:caps w:val="0"/>
          <w:spacing w:val="0"/>
          <w:sz w:val="22"/>
        </w:rPr>
        <w:t>VMware</w:t>
      </w:r>
    </w:p>
    <w:p w14:paraId="63B09F3B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Automation and Testing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Selenium, </w:t>
      </w:r>
      <w:proofErr w:type="spellStart"/>
      <w:r w:rsidRPr="003E6FFF">
        <w:rPr>
          <w:rFonts w:eastAsiaTheme="minorHAnsi"/>
          <w:b w:val="0"/>
          <w:caps w:val="0"/>
          <w:spacing w:val="0"/>
          <w:sz w:val="22"/>
        </w:rPr>
        <w:t>PyAutoGUI</w:t>
      </w:r>
      <w:proofErr w:type="spellEnd"/>
    </w:p>
    <w:p w14:paraId="09D978C6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Cs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Web Servers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>:</w:t>
      </w:r>
      <w:r w:rsidRPr="003E6FFF">
        <w:rPr>
          <w:rFonts w:eastAsiaTheme="minorHAnsi"/>
          <w:b w:val="0"/>
          <w:caps w:val="0"/>
          <w:spacing w:val="0"/>
          <w:sz w:val="22"/>
        </w:rPr>
        <w:t xml:space="preserve"> </w:t>
      </w:r>
      <w:r>
        <w:rPr>
          <w:rFonts w:eastAsiaTheme="minorHAnsi"/>
          <w:b w:val="0"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Nginx, Apache</w:t>
      </w:r>
      <w:r w:rsidRPr="003E6FFF">
        <w:rPr>
          <w:rFonts w:eastAsiaTheme="minorHAnsi"/>
          <w:bCs/>
          <w:caps w:val="0"/>
          <w:spacing w:val="0"/>
          <w:sz w:val="22"/>
        </w:rPr>
        <w:t xml:space="preserve"> </w:t>
      </w:r>
      <w:r w:rsidRPr="003E6FFF">
        <w:rPr>
          <w:rFonts w:eastAsiaTheme="minorHAnsi"/>
          <w:b w:val="0"/>
          <w:caps w:val="0"/>
          <w:spacing w:val="0"/>
          <w:sz w:val="22"/>
        </w:rPr>
        <w:t>2</w:t>
      </w:r>
    </w:p>
    <w:p w14:paraId="76FAEB57" w14:textId="050D0831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Operating Systems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Windows, Linux</w:t>
      </w:r>
    </w:p>
    <w:p w14:paraId="13235747" w14:textId="77777777" w:rsidR="00F74A59" w:rsidRPr="003E6FFF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Network Management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 w:val="0"/>
          <w:caps w:val="0"/>
          <w:spacing w:val="0"/>
          <w:sz w:val="22"/>
        </w:rPr>
        <w:t>Basic NTFS Permissions, Basic DNS Management (BIND)</w:t>
      </w:r>
    </w:p>
    <w:p w14:paraId="4DD7FD35" w14:textId="77777777" w:rsidR="00F74A59" w:rsidRPr="008F0A7A" w:rsidRDefault="00F74A59" w:rsidP="00F74A59">
      <w:pPr>
        <w:pStyle w:val="Subtitle"/>
        <w:numPr>
          <w:ilvl w:val="0"/>
          <w:numId w:val="44"/>
        </w:numPr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Microsoft Technologies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8F0A7A">
        <w:rPr>
          <w:rFonts w:eastAsiaTheme="minorHAnsi"/>
          <w:b w:val="0"/>
          <w:caps w:val="0"/>
          <w:spacing w:val="0"/>
          <w:sz w:val="22"/>
        </w:rPr>
        <w:t>Office Suite (Word, Excel, Outlook), Office 365</w:t>
      </w:r>
    </w:p>
    <w:p w14:paraId="7219BFDB" w14:textId="77777777" w:rsidR="00F74A59" w:rsidRPr="00DD16B3" w:rsidRDefault="00F74A59" w:rsidP="00F74A59">
      <w:pPr>
        <w:pStyle w:val="Subtitle"/>
        <w:numPr>
          <w:ilvl w:val="0"/>
          <w:numId w:val="44"/>
        </w:numPr>
        <w:spacing w:after="0"/>
        <w:ind w:left="714" w:hanging="357"/>
        <w:rPr>
          <w:rFonts w:eastAsiaTheme="minorHAnsi"/>
          <w:b w:val="0"/>
          <w:caps w:val="0"/>
          <w:spacing w:val="0"/>
          <w:sz w:val="22"/>
        </w:rPr>
      </w:pPr>
      <w:r w:rsidRPr="003E6FFF">
        <w:rPr>
          <w:rFonts w:eastAsiaTheme="minorHAnsi"/>
          <w:bCs/>
          <w:caps w:val="0"/>
          <w:spacing w:val="0"/>
          <w:sz w:val="22"/>
        </w:rPr>
        <w:t>Soft Skills</w:t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>
        <w:rPr>
          <w:rFonts w:eastAsiaTheme="minorHAnsi"/>
          <w:bCs/>
          <w:caps w:val="0"/>
          <w:spacing w:val="0"/>
          <w:sz w:val="22"/>
        </w:rPr>
        <w:tab/>
      </w:r>
      <w:r w:rsidRPr="003E6FFF">
        <w:rPr>
          <w:rFonts w:eastAsiaTheme="minorHAnsi"/>
          <w:bCs/>
          <w:caps w:val="0"/>
          <w:spacing w:val="0"/>
          <w:sz w:val="22"/>
        </w:rPr>
        <w:t xml:space="preserve">: </w:t>
      </w:r>
      <w:r>
        <w:rPr>
          <w:rFonts w:eastAsiaTheme="minorHAnsi"/>
          <w:bCs/>
          <w:caps w:val="0"/>
          <w:spacing w:val="0"/>
          <w:sz w:val="22"/>
        </w:rPr>
        <w:tab/>
      </w:r>
      <w:r w:rsidRPr="00DD16B3">
        <w:rPr>
          <w:rFonts w:eastAsiaTheme="minorHAnsi"/>
          <w:b w:val="0"/>
          <w:caps w:val="0"/>
          <w:spacing w:val="0"/>
          <w:sz w:val="22"/>
        </w:rPr>
        <w:t>Critical Thinking, Logical Thinking, Problem-Solving, Attention</w:t>
      </w:r>
    </w:p>
    <w:p w14:paraId="60E21A16" w14:textId="77777777" w:rsidR="00F74A59" w:rsidRPr="00DD16B3" w:rsidRDefault="00F74A59" w:rsidP="00F74A59">
      <w:pPr>
        <w:pStyle w:val="Subtitle"/>
        <w:numPr>
          <w:ilvl w:val="0"/>
          <w:numId w:val="0"/>
        </w:numPr>
        <w:ind w:left="4320"/>
        <w:rPr>
          <w:rFonts w:eastAsiaTheme="minorHAnsi"/>
          <w:b w:val="0"/>
          <w:caps w:val="0"/>
          <w:spacing w:val="0"/>
          <w:sz w:val="22"/>
        </w:rPr>
      </w:pPr>
      <w:r w:rsidRPr="00DD16B3">
        <w:rPr>
          <w:rFonts w:eastAsiaTheme="minorHAnsi"/>
          <w:b w:val="0"/>
          <w:caps w:val="0"/>
          <w:spacing w:val="0"/>
          <w:sz w:val="22"/>
        </w:rPr>
        <w:t>to Detail, Excellent Communication, Quick Learning, Time Management, Adaptability, Teamwork</w:t>
      </w:r>
    </w:p>
    <w:p w14:paraId="3AF88FC6" w14:textId="66020E51" w:rsidR="00F74A59" w:rsidRDefault="0085667D" w:rsidP="0085667D">
      <w:pPr>
        <w:pStyle w:val="Subtitle"/>
        <w:ind w:left="-105"/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 w:rsidR="00F74A59" w:rsidRPr="0085667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AD139E" wp14:editId="3EE20883">
                <wp:simplePos x="0" y="0"/>
                <wp:positionH relativeFrom="margin">
                  <wp:posOffset>-166370</wp:posOffset>
                </wp:positionH>
                <wp:positionV relativeFrom="paragraph">
                  <wp:posOffset>35276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9D2C90" id="Straight Connector 7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2.8pt" to="553.1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4MtSpNsAAAAIAQAADwAAAGRycy9k&#10;b3ducmV2LnhtbEyPwU7DMBBE70j8g7VIXFDrNEBapdlUBcSdlnyAG2+TqPE6sp02/D0uF3qcndHM&#10;22IzmV6cyfnOMsJinoAgrq3uuEGovj9nKxA+KNaqt0wIP+RhU97fFSrX9sI7Ou9DI2IJ+1whtCEM&#10;uZS+bskoP7cDcfSO1hkVonSN1E5dYrnpZZokmTSq47jQqoHeW6pP+9EguOWSv2T1cXoa05Uxby+7&#10;attMiI8P03YNItAU/sNwxY/oUEamgx1Ze9EjzNIsjVGE1wzE1V8k2TOIw99BloW8faD8BQ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ODLUqTbAAAACAEAAA8AAAAAAAAAAAAAAAAAGAQA&#10;AGRycy9kb3ducmV2LnhtbFBLBQYAAAAABAAEAPMAAAAgBQAAAAA=&#10;" strokecolor="#043d68 [3215]" strokeweight="1pt">
                <v:stroke joinstyle="miter"/>
                <w10:wrap anchorx="margin"/>
              </v:line>
            </w:pict>
          </mc:Fallback>
        </mc:AlternateContent>
      </w:r>
      <w:r w:rsidR="00F74A59" w:rsidRPr="0085667D">
        <w:t>PROFESSIONAL</w:t>
      </w:r>
      <w:r w:rsidR="00F74A59" w:rsidRPr="0085667D">
        <w:rPr>
          <w:sz w:val="28"/>
          <w:szCs w:val="24"/>
        </w:rPr>
        <w:t xml:space="preserve"> </w:t>
      </w:r>
      <w:r w:rsidR="00F74A59" w:rsidRPr="004C4539">
        <w:t>EXPERIENCE</w:t>
      </w:r>
    </w:p>
    <w:p w14:paraId="6CB07D1D" w14:textId="77777777" w:rsidR="00F74A59" w:rsidRDefault="00F74A59" w:rsidP="00F74A59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bookmarkStart w:id="1" w:name="_Hlk162269318"/>
      <w:bookmarkStart w:id="2" w:name="_Hlk162270583"/>
      <w:r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Full stack developer</w:t>
      </w:r>
    </w:p>
    <w:p w14:paraId="49BCA7BD" w14:textId="77777777" w:rsidR="00F74A59" w:rsidRPr="008266F6" w:rsidRDefault="00F74A59" w:rsidP="00F74A59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</w:t>
      </w: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Dhirubhai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Ambani Hospital</w:t>
      </w:r>
      <w:bookmarkStart w:id="3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  <w:bookmarkStart w:id="4" w:name="_Hlk162269822"/>
      <w:bookmarkEnd w:id="1"/>
    </w:p>
    <w:bookmarkEnd w:id="3"/>
    <w:p w14:paraId="657BCE35" w14:textId="77777777" w:rsidR="00F74A59" w:rsidRPr="008266F6" w:rsidRDefault="00F74A59" w:rsidP="00F74A59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bookmarkEnd w:id="2"/>
    <w:bookmarkEnd w:id="4"/>
    <w:p w14:paraId="59A2AB35" w14:textId="77777777" w:rsidR="00F74A59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Oversaw the daily performance of computer systems, answered user inquiries, set up equipment, and performed installation of operating systems, software, and hardware components.</w:t>
      </w:r>
    </w:p>
    <w:p w14:paraId="508EF5EE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Planned, implemented, and migrated operating system upgrades, ensuring efficient, effective, and secure working email systems and mail servers.</w:t>
      </w:r>
    </w:p>
    <w:p w14:paraId="177D97F6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Performed hands-on troubleshooting of various equipment, including computers, laptops, tablets, cell phones, printers.</w:t>
      </w:r>
    </w:p>
    <w:p w14:paraId="483B6C71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framework, implementing robust backend functionality with Django REST Framework.</w:t>
      </w:r>
      <w:r w:rsidRPr="001654FA">
        <w:rPr>
          <w:noProof/>
          <w:color w:val="043D68"/>
          <w:lang w:val="en-AU" w:eastAsia="en-AU"/>
        </w:rPr>
        <w:t xml:space="preserve"> </w:t>
      </w:r>
    </w:p>
    <w:p w14:paraId="2ABC0E1C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applications to bridge gaps between departments and automated repetitive tasks to improve efficiency.</w:t>
      </w:r>
      <w:r w:rsidRPr="00DE17E7">
        <w:rPr>
          <w:noProof/>
          <w:color w:val="043D68"/>
          <w:lang w:val="en-AU" w:eastAsia="en-AU"/>
        </w:rPr>
        <w:t xml:space="preserve"> </w:t>
      </w:r>
    </w:p>
    <w:p w14:paraId="0B760099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PostgreSQL database queries for various departments, participated in designing scalable software solutions, and tested and fixed coding issues.</w:t>
      </w:r>
    </w:p>
    <w:p w14:paraId="49019871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Orchestrated deployment and hosting of applications on cloud platforms and local servers using Docker, Kubernetes, Apache, Nginx, and related technologies.</w:t>
      </w:r>
    </w:p>
    <w:p w14:paraId="5D41FCFE" w14:textId="77777777" w:rsidR="00F74A59" w:rsidRPr="00DC2BCC" w:rsidRDefault="00F74A59" w:rsidP="00F74A59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lastRenderedPageBreak/>
        <w:t>Managed and led teams, conducted interviews, provided training on new technologies, optimized website and app performance, implemented security best practices, and enhanced UI/UX.</w:t>
      </w:r>
    </w:p>
    <w:p w14:paraId="4793833A" w14:textId="77777777" w:rsidR="00F74A59" w:rsidRPr="00017ADF" w:rsidRDefault="00F74A59" w:rsidP="00F74A59">
      <w:pPr>
        <w:numPr>
          <w:ilvl w:val="0"/>
          <w:numId w:val="22"/>
        </w:numPr>
      </w:pPr>
      <w:r w:rsidRPr="00DC2BCC">
        <w:rPr>
          <w:rFonts w:ascii="Century Gothic" w:eastAsia="Century Gothic" w:hAnsi="Century Gothic" w:cs="Times New Roman"/>
          <w:color w:val="043D68"/>
          <w:sz w:val="22"/>
          <w:szCs w:val="22"/>
        </w:rPr>
        <w:t>Utilized version control systems like Git, created technical documentation, conducted code reviews, mentored junior developers, provided technical support, and stayed updated with industry trends.</w:t>
      </w:r>
    </w:p>
    <w:p w14:paraId="011E1194" w14:textId="77777777" w:rsidR="00F74A59" w:rsidRPr="00DD16B3" w:rsidRDefault="00F74A59" w:rsidP="00F74A59">
      <w:pPr>
        <w:ind w:left="720"/>
      </w:pPr>
    </w:p>
    <w:p w14:paraId="79951582" w14:textId="77777777" w:rsidR="00F74A59" w:rsidRDefault="00F74A59" w:rsidP="00F74A59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17ADF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 xml:space="preserve">DESKTOP SUPPORT TECHNICIAN </w:t>
      </w:r>
    </w:p>
    <w:p w14:paraId="676705A6" w14:textId="77777777" w:rsidR="00F74A59" w:rsidRPr="00DD16B3" w:rsidRDefault="00F74A59" w:rsidP="00F74A59">
      <w:pPr>
        <w:spacing w:after="120"/>
        <w:ind w:left="-105"/>
        <w:outlineLvl w:val="1"/>
      </w:pPr>
      <w:r w:rsidRPr="00017ADF">
        <w:rPr>
          <w:rFonts w:eastAsia="Century Gothic" w:cs="Times New Roman"/>
          <w:b/>
          <w:bCs/>
          <w:color w:val="043D68"/>
          <w:sz w:val="22"/>
          <w:szCs w:val="22"/>
        </w:rPr>
        <w:t xml:space="preserve">Cyber City, Mumbai, India </w:t>
      </w:r>
    </w:p>
    <w:p w14:paraId="7650AC8F" w14:textId="77777777" w:rsidR="00F74A59" w:rsidRPr="00886CDB" w:rsidRDefault="00F74A59" w:rsidP="00F74A59">
      <w:pPr>
        <w:pStyle w:val="ListParagraph"/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886CDB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Oversaw the daily performance of computer system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808768" behindDoc="1" locked="1" layoutInCell="1" allowOverlap="1" wp14:anchorId="446C5385" wp14:editId="0ACCE73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806700" cy="10337800"/>
                <wp:effectExtent l="0" t="0" r="0" b="6350"/>
                <wp:wrapNone/>
                <wp:docPr id="191401751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3378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80A2" id="Rectangle 1" o:spid="_x0000_s1026" alt="&quot;&quot;" style="position:absolute;margin-left:169.8pt;margin-top:0;width:221pt;height:814pt;z-index:-251507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 w:rsidRPr="00886CDB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s, answered user inquiries, and resolved software/hardware issues for desktops and laptops.</w:t>
      </w:r>
    </w:p>
    <w:p w14:paraId="0FF8E270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Set up equipment for employee use, ensuring proper installation of cables, operating systems, and necessary software.</w:t>
      </w:r>
    </w:p>
    <w:p w14:paraId="5A139929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Performed hands-on troubleshooting and maintenance of various hardware components, including desktops, laptops, printers, and peripherals.</w:t>
      </w:r>
    </w:p>
    <w:p w14:paraId="3CE795C2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Assembled and configured computer systems from scratch, demonstrating proficiency in hardware installation and setup.</w:t>
      </w:r>
    </w:p>
    <w:p w14:paraId="1B69017B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Managed and configured network infrastructure, including routers, switches, and wireless access points.</w:t>
      </w:r>
    </w:p>
    <w:p w14:paraId="266A8288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Implemented network security measures, such as configuring firewalls and securing wireless networks.</w:t>
      </w:r>
    </w:p>
    <w:p w14:paraId="5F1E73BF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Configured and maintained indoor and outdoor routers, ensuring efficient network connectivity.</w:t>
      </w:r>
    </w:p>
    <w:p w14:paraId="2E4B4625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Monitored network performance and resolved network-related issues promptly.</w:t>
      </w:r>
    </w:p>
    <w:p w14:paraId="18CED887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Assisted users with network connectivity, file sharing, and other network-related tasks.</w:t>
      </w:r>
    </w:p>
    <w:p w14:paraId="525579C6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Ensured efficient, effective, and secure working email systems and mail servers.</w:t>
      </w:r>
    </w:p>
    <w:p w14:paraId="342D8CC1" w14:textId="77777777" w:rsidR="00F74A59" w:rsidRPr="001654FA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Performed network cable management tasks, including cable routing, labeling, and organization.</w:t>
      </w:r>
    </w:p>
    <w:p w14:paraId="527D8A33" w14:textId="77777777" w:rsidR="00F74A59" w:rsidRDefault="00F74A59" w:rsidP="00F74A59">
      <w:pPr>
        <w:numPr>
          <w:ilvl w:val="0"/>
          <w:numId w:val="45"/>
        </w:numPr>
        <w:spacing w:line="240" w:lineRule="auto"/>
        <w:ind w:left="714" w:hanging="357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  <w:t>Demonstrated expertise in crimping cat5/cat6 cables for network installations and troubleshooting.</w:t>
      </w:r>
    </w:p>
    <w:p w14:paraId="352BA84F" w14:textId="77777777" w:rsidR="00F74A59" w:rsidRDefault="00F74A59" w:rsidP="00F74A59">
      <w:pPr>
        <w:ind w:left="720"/>
        <w:rPr>
          <w:rFonts w:ascii="Century Gothic" w:eastAsia="Century Gothic" w:hAnsi="Century Gothic" w:cs="Times New Roman"/>
          <w:color w:val="043D68"/>
          <w:sz w:val="22"/>
          <w:szCs w:val="22"/>
          <w:lang w:val="en-CA"/>
        </w:rPr>
      </w:pPr>
    </w:p>
    <w:p w14:paraId="66E4BA1C" w14:textId="77777777" w:rsidR="00F74A59" w:rsidRPr="00886CDB" w:rsidRDefault="00F74A59" w:rsidP="00F74A59">
      <w:pPr>
        <w:ind w:left="720"/>
        <w:rPr>
          <w:rFonts w:ascii="Century Gothic" w:eastAsia="Century Gothic" w:hAnsi="Century Gothic" w:cs="Times New Roman"/>
          <w:b/>
          <w:bCs/>
          <w:color w:val="043D68"/>
          <w:sz w:val="22"/>
          <w:szCs w:val="22"/>
          <w:lang w:val="en-CA"/>
        </w:rPr>
      </w:pPr>
      <w:r w:rsidRPr="001654FA">
        <w:rPr>
          <w:rFonts w:ascii="Century Gothic" w:eastAsia="Century Gothic" w:hAnsi="Century Gothic" w:cs="Times New Roman"/>
          <w:b/>
          <w:bCs/>
          <w:color w:val="043D68"/>
          <w:sz w:val="22"/>
          <w:szCs w:val="22"/>
          <w:lang w:val="en-CA"/>
        </w:rPr>
        <w:t>Key Responsibilities: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2"/>
        <w:gridCol w:w="4998"/>
      </w:tblGrid>
      <w:tr w:rsidR="00F74A59" w14:paraId="7C430CAB" w14:textId="77777777" w:rsidTr="002D09E5">
        <w:trPr>
          <w:trHeight w:val="1282"/>
        </w:trPr>
        <w:tc>
          <w:tcPr>
            <w:tcW w:w="5395" w:type="dxa"/>
          </w:tcPr>
          <w:p w14:paraId="6FC4B516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Hardware and Software Troubleshooting</w:t>
            </w:r>
          </w:p>
          <w:p w14:paraId="686402ED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Computer Assembly and Configuration</w:t>
            </w:r>
          </w:p>
          <w:p w14:paraId="5FD13AB4" w14:textId="77777777" w:rsidR="00F74A59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Network Infrastructure Management</w:t>
            </w:r>
          </w:p>
          <w:p w14:paraId="78C5E7D9" w14:textId="77777777" w:rsidR="00F74A59" w:rsidRPr="00886CDB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446"/>
                <w:tab w:val="num" w:pos="720"/>
              </w:tabs>
              <w:ind w:hanging="917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Router and Switch Configuration</w:t>
            </w:r>
          </w:p>
        </w:tc>
        <w:tc>
          <w:tcPr>
            <w:tcW w:w="5395" w:type="dxa"/>
          </w:tcPr>
          <w:p w14:paraId="5B5C7594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Wireless Network Setup and Security</w:t>
            </w:r>
          </w:p>
          <w:p w14:paraId="05179173" w14:textId="77777777" w:rsidR="00F74A59" w:rsidRPr="001654FA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Network Cable Management</w:t>
            </w:r>
          </w:p>
          <w:p w14:paraId="7433A4B8" w14:textId="77777777" w:rsidR="00F74A59" w:rsidRPr="00886CDB" w:rsidRDefault="00F74A59" w:rsidP="00F74A59">
            <w:pPr>
              <w:numPr>
                <w:ilvl w:val="0"/>
                <w:numId w:val="46"/>
              </w:numPr>
              <w:tabs>
                <w:tab w:val="clear" w:pos="1080"/>
                <w:tab w:val="num" w:pos="209"/>
                <w:tab w:val="num" w:pos="720"/>
              </w:tabs>
              <w:ind w:left="634" w:hanging="425"/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</w:pPr>
            <w:r w:rsidRPr="001654FA">
              <w:rPr>
                <w:rFonts w:ascii="Century Gothic" w:eastAsia="Century Gothic" w:hAnsi="Century Gothic" w:cs="Times New Roman"/>
                <w:color w:val="043D68"/>
                <w:sz w:val="22"/>
                <w:szCs w:val="22"/>
                <w:lang w:val="en-CA"/>
              </w:rPr>
              <w:t>Cat5/Cat6 Cable Crimping</w:t>
            </w:r>
          </w:p>
        </w:tc>
      </w:tr>
    </w:tbl>
    <w:p w14:paraId="453BFB10" w14:textId="77777777" w:rsidR="00424150" w:rsidRDefault="00F74A59" w:rsidP="00424150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CEF0E9" wp14:editId="4EB2CC4C">
                <wp:simplePos x="0" y="0"/>
                <wp:positionH relativeFrom="margin">
                  <wp:posOffset>-158750</wp:posOffset>
                </wp:positionH>
                <wp:positionV relativeFrom="paragraph">
                  <wp:posOffset>152068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42CFA" id="Straight Connector 8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5pt,11.95pt" to="553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bookmarkEnd w:id="0"/>
    </w:p>
    <w:p w14:paraId="291B7373" w14:textId="77777777" w:rsidR="00424150" w:rsidRDefault="00424150" w:rsidP="00424150">
      <w:pPr>
        <w:pStyle w:val="Subtitle"/>
        <w:ind w:left="-105" w:hanging="37"/>
        <w:rPr>
          <w:rFonts w:eastAsia="Century Gothic"/>
        </w:rPr>
      </w:pPr>
      <w:r w:rsidRPr="00E20194">
        <w:rPr>
          <w:rFonts w:eastAsia="Century Gothic"/>
        </w:rPr>
        <w:t>EDUCATION</w:t>
      </w:r>
    </w:p>
    <w:p w14:paraId="53B994B8" w14:textId="3A5ABF30" w:rsidR="0085667D" w:rsidRPr="0085667D" w:rsidRDefault="00424150" w:rsidP="0085667D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B84A78" wp14:editId="1C0DBE7B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3636EF" id="Straight Connector 9" o:spid="_x0000_s1026" style="position:absolute;z-index:251810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LoGS3NoAAAAHAQAADwAAAGRycy9k&#10;b3ducmV2LnhtbEyPwU7DMBBE70j8g7VIXBB1GmhapdlUBcSdlnyAG2+TqPE6sp02/D2uONDjzoxm&#10;3habyfTiTM53lhHmswQEcW11xw1C9f35vALhg2KtesuE8EMeNuX9XaFybS+8o/M+NCKWsM8VQhvC&#10;kEvp65aM8jM7EEfvaJ1RIZ6ukdqpSyw3vUyTJJNGdRwXWjXQe0v1aT8aBLdc8pesPk5PY7oy5u11&#10;V22bCfHxYdquQQSawn8YrvgRHcrIdLAjay96hPhIQFhkGYirO39JFyAOf4osC3nLX/4C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LoGS3NoAAAAH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A97043">
        <w:rPr>
          <w:sz w:val="22"/>
          <w:szCs w:val="28"/>
        </w:rPr>
        <w:t>Mumbai University, Bachelor of Commerce</w:t>
      </w:r>
    </w:p>
    <w:p w14:paraId="59E31101" w14:textId="77777777" w:rsidR="0085667D" w:rsidRPr="0085667D" w:rsidRDefault="0085667D" w:rsidP="0085667D">
      <w:pPr>
        <w:pStyle w:val="ListParagraph"/>
        <w:ind w:left="615"/>
      </w:pPr>
    </w:p>
    <w:p w14:paraId="1B2CC533" w14:textId="77777777" w:rsidR="0085667D" w:rsidRDefault="0085667D" w:rsidP="0085667D">
      <w:pPr>
        <w:pStyle w:val="Subtitle"/>
        <w:ind w:left="-105"/>
      </w:pPr>
      <w:r w:rsidRPr="009F5B05">
        <w:t xml:space="preserve">Professional Profiles and </w:t>
      </w:r>
      <w:r>
        <w:t>PortFolios</w:t>
      </w:r>
    </w:p>
    <w:p w14:paraId="1F96064D" w14:textId="77777777" w:rsidR="0085667D" w:rsidRPr="009F5B05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LinkedIn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https://www.linkedin.com/in/ahmed--</w:t>
      </w:r>
      <w:proofErr w:type="spellStart"/>
      <w:r w:rsidRPr="009F5B05">
        <w:rPr>
          <w:sz w:val="22"/>
          <w:szCs w:val="28"/>
        </w:rPr>
        <w:t>qureshi</w:t>
      </w:r>
      <w:proofErr w:type="spellEnd"/>
    </w:p>
    <w:p w14:paraId="597C8A78" w14:textId="77777777" w:rsidR="0085667D" w:rsidRPr="009F5B05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GitHub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https://github.com/ahmedther</w:t>
      </w:r>
    </w:p>
    <w:p w14:paraId="19D8F6E9" w14:textId="77777777" w:rsidR="0085667D" w:rsidRPr="009F5B05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  <w:rPr>
          <w:sz w:val="22"/>
          <w:szCs w:val="28"/>
        </w:rPr>
      </w:pPr>
      <w:r w:rsidRPr="009F5B05">
        <w:rPr>
          <w:b/>
          <w:bCs/>
          <w:sz w:val="22"/>
          <w:szCs w:val="28"/>
        </w:rPr>
        <w:t>Portfolio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https://ahmed-project-portfolio.tiiny.site</w:t>
      </w:r>
    </w:p>
    <w:p w14:paraId="33850FE7" w14:textId="43F6CEFC" w:rsidR="0085667D" w:rsidRPr="00A67F27" w:rsidRDefault="0085667D" w:rsidP="00B14D0F">
      <w:pPr>
        <w:pStyle w:val="ListParagraph"/>
        <w:numPr>
          <w:ilvl w:val="0"/>
          <w:numId w:val="47"/>
        </w:numPr>
        <w:spacing w:line="288" w:lineRule="auto"/>
        <w:ind w:left="714" w:hanging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E53350" wp14:editId="67D97CBF">
                <wp:simplePos x="0" y="0"/>
                <wp:positionH relativeFrom="margin">
                  <wp:posOffset>-75063</wp:posOffset>
                </wp:positionH>
                <wp:positionV relativeFrom="paragraph">
                  <wp:posOffset>202167</wp:posOffset>
                </wp:positionV>
                <wp:extent cx="7191375" cy="0"/>
                <wp:effectExtent l="0" t="0" r="0" b="0"/>
                <wp:wrapTopAndBottom/>
                <wp:docPr id="1127554918" name="Straight Connector 1127554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B0BA5" id="Straight Connector 112755491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9pt,15.9pt" to="560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Pr="009F5B05">
        <w:rPr>
          <w:b/>
          <w:bCs/>
          <w:sz w:val="22"/>
          <w:szCs w:val="28"/>
        </w:rPr>
        <w:t>Personal Website</w:t>
      </w:r>
      <w:r>
        <w:rPr>
          <w:b/>
          <w:bCs/>
          <w:sz w:val="22"/>
          <w:szCs w:val="28"/>
        </w:rPr>
        <w:tab/>
      </w:r>
      <w:r>
        <w:rPr>
          <w:b/>
          <w:bCs/>
          <w:sz w:val="22"/>
          <w:szCs w:val="28"/>
        </w:rPr>
        <w:tab/>
      </w:r>
      <w:r w:rsidRPr="009F5B05">
        <w:rPr>
          <w:b/>
          <w:bCs/>
          <w:sz w:val="22"/>
          <w:szCs w:val="28"/>
        </w:rPr>
        <w:t>:</w:t>
      </w:r>
      <w:r w:rsidRPr="009F5B05">
        <w:rPr>
          <w:sz w:val="22"/>
          <w:szCs w:val="28"/>
        </w:rPr>
        <w:t xml:space="preserve"> </w:t>
      </w:r>
      <w:r>
        <w:rPr>
          <w:sz w:val="22"/>
          <w:szCs w:val="28"/>
        </w:rPr>
        <w:tab/>
      </w:r>
      <w:r w:rsidRPr="009F5B05">
        <w:rPr>
          <w:sz w:val="22"/>
          <w:szCs w:val="28"/>
        </w:rPr>
        <w:t>https://ahmed-qureshi.web.app</w:t>
      </w:r>
    </w:p>
    <w:p w14:paraId="21B154D9" w14:textId="77777777" w:rsidR="00424150" w:rsidRPr="00895FFE" w:rsidRDefault="00424150" w:rsidP="00424150">
      <w:pPr>
        <w:rPr>
          <w:color w:val="FFFFFF" w:themeColor="background1"/>
          <w:sz w:val="2"/>
          <w:szCs w:val="2"/>
        </w:rPr>
      </w:pPr>
      <w:proofErr w:type="spellStart"/>
      <w:r w:rsidRPr="00895FFE">
        <w:rPr>
          <w:color w:val="FFFFFF" w:themeColor="background1"/>
          <w:sz w:val="2"/>
          <w:szCs w:val="2"/>
        </w:rPr>
        <w:t>job_description</w:t>
      </w:r>
      <w:proofErr w:type="spellEnd"/>
    </w:p>
    <w:p w14:paraId="58DB392A" w14:textId="2B10D496" w:rsidR="00A97043" w:rsidRPr="00895FFE" w:rsidRDefault="00A97043" w:rsidP="00424150">
      <w:pPr>
        <w:pStyle w:val="Subtitle"/>
        <w:ind w:left="-105" w:hanging="37"/>
        <w:rPr>
          <w:color w:val="FF0000"/>
          <w:sz w:val="12"/>
          <w:szCs w:val="12"/>
        </w:rPr>
      </w:pPr>
    </w:p>
    <w:sectPr w:rsidR="00A97043" w:rsidRPr="00895FFE" w:rsidSect="004B4C66">
      <w:footerReference w:type="default" r:id="rId19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B4097" w14:textId="77777777" w:rsidR="00A53A2D" w:rsidRDefault="00A53A2D" w:rsidP="00AA35A8">
      <w:pPr>
        <w:spacing w:line="240" w:lineRule="auto"/>
      </w:pPr>
      <w:r>
        <w:separator/>
      </w:r>
    </w:p>
  </w:endnote>
  <w:endnote w:type="continuationSeparator" w:id="0">
    <w:p w14:paraId="4740F6AD" w14:textId="77777777" w:rsidR="00A53A2D" w:rsidRDefault="00A53A2D" w:rsidP="00AA35A8">
      <w:pPr>
        <w:spacing w:line="240" w:lineRule="auto"/>
      </w:pPr>
      <w:r>
        <w:continuationSeparator/>
      </w:r>
    </w:p>
  </w:endnote>
  <w:endnote w:type="continuationNotice" w:id="1">
    <w:p w14:paraId="2D2EAF5E" w14:textId="77777777" w:rsidR="00A53A2D" w:rsidRDefault="00A53A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3DFE6" w14:textId="77777777" w:rsidR="00A53A2D" w:rsidRDefault="00A53A2D" w:rsidP="00AA35A8">
      <w:pPr>
        <w:spacing w:line="240" w:lineRule="auto"/>
      </w:pPr>
      <w:r>
        <w:separator/>
      </w:r>
    </w:p>
  </w:footnote>
  <w:footnote w:type="continuationSeparator" w:id="0">
    <w:p w14:paraId="3B7988DC" w14:textId="77777777" w:rsidR="00A53A2D" w:rsidRDefault="00A53A2D" w:rsidP="00AA35A8">
      <w:pPr>
        <w:spacing w:line="240" w:lineRule="auto"/>
      </w:pPr>
      <w:r>
        <w:continuationSeparator/>
      </w:r>
    </w:p>
  </w:footnote>
  <w:footnote w:type="continuationNotice" w:id="1">
    <w:p w14:paraId="2D384D89" w14:textId="77777777" w:rsidR="00A53A2D" w:rsidRDefault="00A53A2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52333A2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35940678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07CB5201" wp14:editId="1E15A1E5">
            <wp:extent cx="180975" cy="180975"/>
            <wp:effectExtent l="0" t="0" r="0" b="0"/>
            <wp:docPr id="735940678" name="Picture 735940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42883BB" id="Picture 1844097629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3EF08424" wp14:editId="2C0A2A87">
            <wp:extent cx="171450" cy="171450"/>
            <wp:effectExtent l="0" t="0" r="0" b="0"/>
            <wp:docPr id="1844097629" name="Picture 1844097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527A64"/>
    <w:multiLevelType w:val="hybridMultilevel"/>
    <w:tmpl w:val="1F4E4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E0340"/>
    <w:multiLevelType w:val="multilevel"/>
    <w:tmpl w:val="A978F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1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021D5C"/>
    <w:multiLevelType w:val="hybridMultilevel"/>
    <w:tmpl w:val="3026A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16E23"/>
    <w:multiLevelType w:val="multilevel"/>
    <w:tmpl w:val="19E8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869919">
    <w:abstractNumId w:val="13"/>
  </w:num>
  <w:num w:numId="2" w16cid:durableId="1919555566">
    <w:abstractNumId w:val="43"/>
  </w:num>
  <w:num w:numId="3" w16cid:durableId="522549899">
    <w:abstractNumId w:val="19"/>
  </w:num>
  <w:num w:numId="4" w16cid:durableId="294994176">
    <w:abstractNumId w:val="22"/>
  </w:num>
  <w:num w:numId="5" w16cid:durableId="1655522407">
    <w:abstractNumId w:val="36"/>
  </w:num>
  <w:num w:numId="6" w16cid:durableId="1598058685">
    <w:abstractNumId w:val="28"/>
  </w:num>
  <w:num w:numId="7" w16cid:durableId="784039145">
    <w:abstractNumId w:val="33"/>
  </w:num>
  <w:num w:numId="8" w16cid:durableId="277030487">
    <w:abstractNumId w:val="30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8"/>
  </w:num>
  <w:num w:numId="23" w16cid:durableId="1647662746">
    <w:abstractNumId w:val="10"/>
  </w:num>
  <w:num w:numId="24" w16cid:durableId="1026566848">
    <w:abstractNumId w:val="18"/>
  </w:num>
  <w:num w:numId="25" w16cid:durableId="1923366802">
    <w:abstractNumId w:val="34"/>
  </w:num>
  <w:num w:numId="26" w16cid:durableId="1448549876">
    <w:abstractNumId w:val="24"/>
  </w:num>
  <w:num w:numId="27" w16cid:durableId="1746343881">
    <w:abstractNumId w:val="15"/>
  </w:num>
  <w:num w:numId="28" w16cid:durableId="555091601">
    <w:abstractNumId w:val="40"/>
  </w:num>
  <w:num w:numId="29" w16cid:durableId="342824312">
    <w:abstractNumId w:val="31"/>
  </w:num>
  <w:num w:numId="30" w16cid:durableId="925386969">
    <w:abstractNumId w:val="37"/>
  </w:num>
  <w:num w:numId="31" w16cid:durableId="478957990">
    <w:abstractNumId w:val="39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7"/>
  </w:num>
  <w:num w:numId="35" w16cid:durableId="709691953">
    <w:abstractNumId w:val="29"/>
  </w:num>
  <w:num w:numId="36" w16cid:durableId="1646004350">
    <w:abstractNumId w:val="25"/>
  </w:num>
  <w:num w:numId="37" w16cid:durableId="311835105">
    <w:abstractNumId w:val="20"/>
  </w:num>
  <w:num w:numId="38" w16cid:durableId="2140219519">
    <w:abstractNumId w:val="23"/>
  </w:num>
  <w:num w:numId="39" w16cid:durableId="1965697744">
    <w:abstractNumId w:val="42"/>
  </w:num>
  <w:num w:numId="40" w16cid:durableId="1778134554">
    <w:abstractNumId w:val="14"/>
  </w:num>
  <w:num w:numId="41" w16cid:durableId="2096782651">
    <w:abstractNumId w:val="41"/>
  </w:num>
  <w:num w:numId="42" w16cid:durableId="311446124">
    <w:abstractNumId w:val="32"/>
  </w:num>
  <w:num w:numId="43" w16cid:durableId="2055614507">
    <w:abstractNumId w:val="21"/>
  </w:num>
  <w:num w:numId="44" w16cid:durableId="509683976">
    <w:abstractNumId w:val="35"/>
  </w:num>
  <w:num w:numId="45" w16cid:durableId="1918394288">
    <w:abstractNumId w:val="44"/>
  </w:num>
  <w:num w:numId="46" w16cid:durableId="1048070707">
    <w:abstractNumId w:val="26"/>
  </w:num>
  <w:num w:numId="47" w16cid:durableId="3418545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E5D81"/>
    <w:rsid w:val="002E7306"/>
    <w:rsid w:val="002F37C6"/>
    <w:rsid w:val="00313BCB"/>
    <w:rsid w:val="00331DCE"/>
    <w:rsid w:val="00334FEA"/>
    <w:rsid w:val="003436D7"/>
    <w:rsid w:val="00351FDF"/>
    <w:rsid w:val="00352A17"/>
    <w:rsid w:val="00354E13"/>
    <w:rsid w:val="00357E3C"/>
    <w:rsid w:val="0036013A"/>
    <w:rsid w:val="00362DC2"/>
    <w:rsid w:val="0037339E"/>
    <w:rsid w:val="00373506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24150"/>
    <w:rsid w:val="004302CD"/>
    <w:rsid w:val="00435BA1"/>
    <w:rsid w:val="00447CA5"/>
    <w:rsid w:val="00453A7B"/>
    <w:rsid w:val="00457ADE"/>
    <w:rsid w:val="00464B92"/>
    <w:rsid w:val="004661CD"/>
    <w:rsid w:val="00470E3B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850"/>
    <w:rsid w:val="006A1E18"/>
    <w:rsid w:val="006A37C0"/>
    <w:rsid w:val="006B0319"/>
    <w:rsid w:val="006C6271"/>
    <w:rsid w:val="006C7F5A"/>
    <w:rsid w:val="006D0785"/>
    <w:rsid w:val="006D1A9A"/>
    <w:rsid w:val="006F41E1"/>
    <w:rsid w:val="00706E74"/>
    <w:rsid w:val="00725D27"/>
    <w:rsid w:val="00733F1F"/>
    <w:rsid w:val="00737450"/>
    <w:rsid w:val="00746B0A"/>
    <w:rsid w:val="00752A04"/>
    <w:rsid w:val="0077153E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F6C"/>
    <w:rsid w:val="008406F0"/>
    <w:rsid w:val="00843A48"/>
    <w:rsid w:val="0084454A"/>
    <w:rsid w:val="008453A9"/>
    <w:rsid w:val="008511BE"/>
    <w:rsid w:val="0085667D"/>
    <w:rsid w:val="00857032"/>
    <w:rsid w:val="00863B5D"/>
    <w:rsid w:val="00865D5F"/>
    <w:rsid w:val="00871DB8"/>
    <w:rsid w:val="00887D32"/>
    <w:rsid w:val="00887E05"/>
    <w:rsid w:val="00895FFE"/>
    <w:rsid w:val="008A171A"/>
    <w:rsid w:val="008A32A5"/>
    <w:rsid w:val="008A3D14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0B16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3D33"/>
    <w:rsid w:val="009F7ACF"/>
    <w:rsid w:val="00A1089B"/>
    <w:rsid w:val="00A20EF6"/>
    <w:rsid w:val="00A335A5"/>
    <w:rsid w:val="00A3726F"/>
    <w:rsid w:val="00A379B4"/>
    <w:rsid w:val="00A4248D"/>
    <w:rsid w:val="00A45379"/>
    <w:rsid w:val="00A46635"/>
    <w:rsid w:val="00A53A2D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D0F"/>
    <w:rsid w:val="00B14F31"/>
    <w:rsid w:val="00B17683"/>
    <w:rsid w:val="00B20F64"/>
    <w:rsid w:val="00B228D9"/>
    <w:rsid w:val="00B23B3D"/>
    <w:rsid w:val="00B42685"/>
    <w:rsid w:val="00B45879"/>
    <w:rsid w:val="00B45CC8"/>
    <w:rsid w:val="00B535AD"/>
    <w:rsid w:val="00B576DC"/>
    <w:rsid w:val="00B65122"/>
    <w:rsid w:val="00B70D67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11A4D"/>
    <w:rsid w:val="00C160AA"/>
    <w:rsid w:val="00C16C6B"/>
    <w:rsid w:val="00C17760"/>
    <w:rsid w:val="00C17E46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95901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9742C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8051D"/>
    <w:rsid w:val="00E91344"/>
    <w:rsid w:val="00E9247D"/>
    <w:rsid w:val="00EA697E"/>
    <w:rsid w:val="00EB20A4"/>
    <w:rsid w:val="00EB74E8"/>
    <w:rsid w:val="00EC0F79"/>
    <w:rsid w:val="00EC3EF0"/>
    <w:rsid w:val="00ED0A53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74A59"/>
    <w:rsid w:val="00F813C2"/>
    <w:rsid w:val="00F82744"/>
    <w:rsid w:val="00FB75AE"/>
    <w:rsid w:val="00FC26BC"/>
    <w:rsid w:val="00FD56F7"/>
    <w:rsid w:val="00FD58A6"/>
    <w:rsid w:val="00FD73C5"/>
    <w:rsid w:val="00FE18F2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241CBB"/>
    <w:rsid w:val="0024572B"/>
    <w:rsid w:val="0029261A"/>
    <w:rsid w:val="002D4868"/>
    <w:rsid w:val="00313BCB"/>
    <w:rsid w:val="00371755"/>
    <w:rsid w:val="003761B4"/>
    <w:rsid w:val="003A1CDD"/>
    <w:rsid w:val="003F6940"/>
    <w:rsid w:val="00401D84"/>
    <w:rsid w:val="00466021"/>
    <w:rsid w:val="00470E3B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06E74"/>
    <w:rsid w:val="00713A37"/>
    <w:rsid w:val="0073187B"/>
    <w:rsid w:val="00740499"/>
    <w:rsid w:val="00750E29"/>
    <w:rsid w:val="007D794B"/>
    <w:rsid w:val="007F5406"/>
    <w:rsid w:val="008066C8"/>
    <w:rsid w:val="00807B01"/>
    <w:rsid w:val="008254C8"/>
    <w:rsid w:val="00910B16"/>
    <w:rsid w:val="00926EB8"/>
    <w:rsid w:val="00965870"/>
    <w:rsid w:val="009C55AF"/>
    <w:rsid w:val="00A46635"/>
    <w:rsid w:val="00B37614"/>
    <w:rsid w:val="00B468E2"/>
    <w:rsid w:val="00C35EF3"/>
    <w:rsid w:val="00C60529"/>
    <w:rsid w:val="00C935FD"/>
    <w:rsid w:val="00CA6CBD"/>
    <w:rsid w:val="00CB7360"/>
    <w:rsid w:val="00CD3CC5"/>
    <w:rsid w:val="00D24ADE"/>
    <w:rsid w:val="00E34792"/>
    <w:rsid w:val="00EA3BFF"/>
    <w:rsid w:val="00EE6126"/>
    <w:rsid w:val="00EE7A09"/>
    <w:rsid w:val="00F114B3"/>
    <w:rsid w:val="00FF0BF4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2024-06-21T20:07:00Z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