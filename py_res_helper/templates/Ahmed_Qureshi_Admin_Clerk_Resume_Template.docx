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CC0AA0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CC0AA0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CC0AA0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CC0AA0" w:rsidRPr="00136B3E" w14:paraId="0BAD25BE" w14:textId="77777777" w:rsidTr="00CC0AA0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7980367A" w:rsidR="00CC0AA0" w:rsidRPr="008266F6" w:rsidRDefault="00CC0AA0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814912" behindDoc="0" locked="0" layoutInCell="1" allowOverlap="1" wp14:anchorId="46B6D417" wp14:editId="6EF3543D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636222950" name="Graphic 636222950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813888" behindDoc="0" locked="0" layoutInCell="1" allowOverlap="1" wp14:anchorId="07F398DB" wp14:editId="273BC43B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20106701" name="Graphic 1020106701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4F6A5371" w:rsidR="00CC0AA0" w:rsidRPr="008266F6" w:rsidRDefault="00CC0AA0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>
              <w:rPr>
                <w:sz w:val="22"/>
                <w:szCs w:val="28"/>
              </w:rPr>
              <w:t>, B3H 4K2</w:t>
            </w:r>
          </w:p>
        </w:tc>
      </w:tr>
      <w:tr w:rsidR="00CC0AA0" w:rsidRPr="00136B3E" w14:paraId="7FFE40B4" w14:textId="77777777" w:rsidTr="00CC0AA0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3D10083E" w:rsidR="00CC0AA0" w:rsidRPr="008266F6" w:rsidRDefault="00CC0AA0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79F3A95A" w:rsidR="00CC0AA0" w:rsidRPr="008266F6" w:rsidRDefault="00CC0AA0" w:rsidP="00484DF4">
            <w:pPr>
              <w:rPr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7451B5FF" w14:textId="74F56C37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72A3C94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86E4846" w14:textId="3CD1FE53" w:rsidR="00B17683" w:rsidRPr="00807297" w:rsidRDefault="00B17683" w:rsidP="00B17683">
      <w:pPr>
        <w:pStyle w:val="Subtitle"/>
        <w:rPr>
          <w:sz w:val="28"/>
          <w:szCs w:val="24"/>
        </w:rPr>
      </w:pPr>
      <w:r w:rsidRPr="00B55777">
        <w:rPr>
          <w:sz w:val="28"/>
          <w:szCs w:val="24"/>
        </w:rPr>
        <w:t>designation</w:t>
      </w:r>
    </w:p>
    <w:p w14:paraId="37AF4619" w14:textId="599C0521" w:rsidR="00164CF5" w:rsidRPr="00CC0AA0" w:rsidRDefault="00CC0AA0" w:rsidP="00CC0AA0">
      <w:pPr>
        <w:ind w:left="-142" w:hanging="284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2385123F">
                <wp:simplePos x="0" y="0"/>
                <wp:positionH relativeFrom="margin">
                  <wp:posOffset>-154940</wp:posOffset>
                </wp:positionH>
                <wp:positionV relativeFrom="paragraph">
                  <wp:posOffset>110490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E3DEC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8.7pt" to="554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pYWFC9sAAAAKAQAADwAAAGRycy9k&#10;b3ducmV2LnhtbEyPwW6DMBBE75XyD9ZG6qVKDAgVRDFR2qr3JuEDHNgCCl4j2yT077tRD+1ptTuj&#10;2TflbjGjuKLzgyUF8TYCgdTYdqBOQX362OQgfNDU6tESKvhGD7tq9VDqorU3OuD1GDrBIeQLraAP&#10;YSqk9E2PRvutnZBY+7LO6MCr62Tr9I3DzSiTKHqWRg/EH3o94VuPzeU4GwUuy+hT1u+XpznJjXlN&#10;D/W+W5R6XC/7FxABl/Bnhjs+o0PFTGc7U+vFqGCTpClbWch43g1xlMcgzr8XWZXyf4XqB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KWFhQv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D36074">
        <w:rPr>
          <w:sz w:val="2"/>
          <w:szCs w:val="2"/>
        </w:rPr>
        <w:br/>
      </w:r>
      <w:r w:rsidR="00164CF5" w:rsidRPr="00CC0AA0">
        <w:rPr>
          <w:rFonts w:asciiTheme="majorHAnsi" w:hAnsiTheme="majorHAnsi"/>
          <w:b/>
          <w:bCs/>
          <w:sz w:val="24"/>
          <w:szCs w:val="32"/>
        </w:rPr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4A5F9AF3" w:rsidR="000D703F" w:rsidRDefault="00CC0AA0" w:rsidP="000D703F">
      <w:pPr>
        <w:rPr>
          <w:sz w:val="2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475E8085">
                <wp:simplePos x="0" y="0"/>
                <wp:positionH relativeFrom="margin">
                  <wp:posOffset>-157743</wp:posOffset>
                </wp:positionH>
                <wp:positionV relativeFrom="paragraph">
                  <wp:posOffset>129229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C6890" id="Straight Connector 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4pt,10.2pt" to="553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KvzOHtsAAAAKAQAADwAAAGRycy9k&#10;b3ducmV2LnhtbEyPwW7CMBBE75X4B2uReqnAJooaFOIgoOq9QD7AxEsSEa8j24H072vUQ3vc2dHM&#10;m2I7mZ7d0fnOkoTVUgBDqq3uqJFQnT8Xa2A+KNKqt4QSvtHDtpy9FCrX9kFHvJ9Cw2II+VxJaEMY&#10;cs593aJRfmkHpPi7WmdUiKdruHbqEcNNzxMh3rlRHcWGVg14aLG+nUYjwWUZffHq4/Y2Jmtj9umx&#10;2jWTlK/zabcBFnAKf2Z44kd0KCPTxY6kPeslLJI0ogcJiUiBPQ0rkWXALr8KLwv+f0L5A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Cr8zh7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07F1B043" w14:textId="77777777" w:rsidR="00CC0AA0" w:rsidRPr="00C86D06" w:rsidRDefault="00CC0AA0" w:rsidP="00CC0AA0">
      <w:pPr>
        <w:numPr>
          <w:ilvl w:val="1"/>
          <w:numId w:val="0"/>
        </w:numPr>
        <w:spacing w:after="120" w:line="240" w:lineRule="auto"/>
        <w:ind w:left="-105" w:hanging="37"/>
        <w:rPr>
          <w:rFonts w:eastAsia="Century Gothic"/>
          <w:b/>
          <w:caps/>
          <w:spacing w:val="20"/>
          <w:sz w:val="24"/>
          <w:szCs w:val="22"/>
        </w:rPr>
      </w:pPr>
      <w:r w:rsidRPr="00C86D06">
        <w:rPr>
          <w:rFonts w:eastAsia="Century Gothic"/>
          <w:b/>
          <w:caps/>
          <w:spacing w:val="20"/>
          <w:sz w:val="24"/>
          <w:szCs w:val="22"/>
        </w:rPr>
        <w:t>Skills</w:t>
      </w:r>
    </w:p>
    <w:p w14:paraId="5E039EE7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Administrative Expertise:</w:t>
      </w:r>
      <w:r w:rsidRPr="00C86D06">
        <w:rPr>
          <w:sz w:val="22"/>
          <w:szCs w:val="28"/>
        </w:rPr>
        <w:t xml:space="preserve"> </w:t>
      </w:r>
      <w:r w:rsidRPr="0039204D">
        <w:rPr>
          <w:sz w:val="22"/>
          <w:szCs w:val="28"/>
        </w:rPr>
        <w:t>File maintenance</w:t>
      </w:r>
      <w:r>
        <w:rPr>
          <w:sz w:val="22"/>
          <w:szCs w:val="28"/>
        </w:rPr>
        <w:t xml:space="preserve">, </w:t>
      </w:r>
      <w:r w:rsidRPr="0039204D">
        <w:rPr>
          <w:sz w:val="22"/>
          <w:szCs w:val="28"/>
        </w:rPr>
        <w:t>Clerical duties (data entry, reports)</w:t>
      </w:r>
      <w:r w:rsidRPr="00C86D06">
        <w:rPr>
          <w:sz w:val="22"/>
          <w:szCs w:val="28"/>
        </w:rPr>
        <w:t>, compliance audits.</w:t>
      </w:r>
    </w:p>
    <w:p w14:paraId="4BF3F655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sz w:val="22"/>
          <w:szCs w:val="28"/>
        </w:rPr>
        <w:t>Technical Proficiency:</w:t>
      </w:r>
      <w:r w:rsidRPr="00C86D06">
        <w:rPr>
          <w:sz w:val="22"/>
          <w:szCs w:val="28"/>
        </w:rPr>
        <w:t xml:space="preserve"> Microsoft Word, Excel, SAP, hardware/software troubleshooting.</w:t>
      </w:r>
    </w:p>
    <w:p w14:paraId="693E02BA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Communication &amp; Customer Service:</w:t>
      </w:r>
      <w:r w:rsidRPr="00C86D06">
        <w:rPr>
          <w:sz w:val="22"/>
          <w:szCs w:val="28"/>
        </w:rPr>
        <w:t xml:space="preserve"> Excellent written/oral communication, professional service.</w:t>
      </w:r>
    </w:p>
    <w:p w14:paraId="0AFB9056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Organizational Skills:</w:t>
      </w:r>
      <w:r w:rsidRPr="00C86D06">
        <w:rPr>
          <w:sz w:val="22"/>
          <w:szCs w:val="28"/>
        </w:rPr>
        <w:t xml:space="preserve"> Detailed record keeping, inventory management, file maintenance.</w:t>
      </w:r>
    </w:p>
    <w:p w14:paraId="6FDCE2E5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Problem-Solving:</w:t>
      </w:r>
      <w:r w:rsidRPr="00C86D06">
        <w:rPr>
          <w:sz w:val="22"/>
          <w:szCs w:val="28"/>
        </w:rPr>
        <w:t xml:space="preserve"> Analytical skills, independent judgement.</w:t>
      </w:r>
    </w:p>
    <w:p w14:paraId="07F9591D" w14:textId="77777777" w:rsidR="00CC0AA0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Time Management:</w:t>
      </w:r>
      <w:r w:rsidRPr="00C86D06">
        <w:rPr>
          <w:sz w:val="22"/>
          <w:szCs w:val="28"/>
        </w:rPr>
        <w:t xml:space="preserve"> Prioritizing tasks, meeting deadlines.</w:t>
      </w:r>
    </w:p>
    <w:p w14:paraId="03DC72FF" w14:textId="77777777" w:rsidR="00CC0AA0" w:rsidRPr="00C86D06" w:rsidRDefault="00CC0AA0" w:rsidP="00CC0AA0">
      <w:pPr>
        <w:numPr>
          <w:ilvl w:val="0"/>
          <w:numId w:val="39"/>
        </w:numPr>
        <w:contextualSpacing/>
        <w:rPr>
          <w:sz w:val="22"/>
          <w:szCs w:val="28"/>
        </w:rPr>
      </w:pPr>
      <w:r w:rsidRPr="00C86D06">
        <w:rPr>
          <w:b/>
          <w:bCs/>
          <w:sz w:val="22"/>
          <w:szCs w:val="28"/>
        </w:rPr>
        <w:t>Teamwork &amp; Flexibility:</w:t>
      </w:r>
      <w:r w:rsidRPr="00C86D06">
        <w:rPr>
          <w:sz w:val="22"/>
          <w:szCs w:val="28"/>
        </w:rPr>
        <w:t xml:space="preserve"> Cross-functional collaboration, adaptability.</w:t>
      </w:r>
    </w:p>
    <w:p w14:paraId="3B3462B9" w14:textId="77777777" w:rsidR="00CC0AA0" w:rsidRDefault="00CC0AA0" w:rsidP="00CC0AA0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E9D3C6" wp14:editId="476E0E46">
                <wp:simplePos x="0" y="0"/>
                <wp:positionH relativeFrom="margin">
                  <wp:align>center</wp:align>
                </wp:positionH>
                <wp:positionV relativeFrom="paragraph">
                  <wp:posOffset>189560</wp:posOffset>
                </wp:positionV>
                <wp:extent cx="7191375" cy="0"/>
                <wp:effectExtent l="0" t="0" r="0" b="0"/>
                <wp:wrapNone/>
                <wp:docPr id="573977372" name="Straight Connector 573977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42302" id="Straight Connector 573977372" o:spid="_x0000_s1026" style="position:absolute;z-index:251811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5pt" to="566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nBYW8doAAAAHAQAADwAAAGRycy9k&#10;b3ducmV2LnhtbEyPzW7CMBCE75V4B2uRuFTFIf0B0mwQtOodaB7AxNskIl5HtgPp29eoh/a4M6OZ&#10;b/PNaDpxIedbywiLeQKCuLK65Rqh/Px4WIHwQbFWnWVC+CYPm2Jyl6tM2ysf6HIMtYgl7DOF0ITQ&#10;Z1L6qiGj/Nz2xNH7ss6oEE9XS+3UNZabTqZJ8iKNajkuNKqnt4aq83EwCG655L0s38/3Q7oyZvd0&#10;KLf1iDibjttXEIHG8BeGG35EhyIynezA2osOIT4SENL1GsTNXTymzyBOv4oscvmfv/gB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nBYW8doAAAAHAQAADwAAAAAAAAAAAAAAAAAYBAAA&#10;ZHJzL2Rvd25yZXYueG1sUEsFBgAAAAAEAAQA8wAAAB8FAAAAAA=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3BC34FD" w14:textId="77777777" w:rsidR="00CC0AA0" w:rsidRDefault="00CC0AA0" w:rsidP="00CC0AA0">
      <w:pPr>
        <w:pStyle w:val="Subtitle"/>
        <w:ind w:left="-105"/>
      </w:pPr>
      <w:r w:rsidRPr="004C4539">
        <w:t>PROFESSIONAL EXPERIENCE</w:t>
      </w:r>
    </w:p>
    <w:p w14:paraId="4649A953" w14:textId="77777777" w:rsidR="00CC0AA0" w:rsidRPr="008C4838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12F19FB6" w14:textId="77777777" w:rsidR="00CC0AA0" w:rsidRPr="008C4838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t>Canada Post, Halifax, NS</w:t>
      </w:r>
    </w:p>
    <w:p w14:paraId="5A88B254" w14:textId="77777777" w:rsidR="00CC0AA0" w:rsidRDefault="00CC0AA0" w:rsidP="00CC0AA0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492E169C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8262D33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3BA0BECA" w14:textId="77777777" w:rsidR="00CC0AA0" w:rsidRPr="00D0215C" w:rsidRDefault="00CC0AA0" w:rsidP="00CC0AA0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20C42D3E" w14:textId="77777777" w:rsidR="00CC0AA0" w:rsidRDefault="00CC0AA0" w:rsidP="00CC0AA0"/>
    <w:p w14:paraId="21085F8B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4E658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Health Insurance Analyst – TPA Back Office</w:t>
      </w:r>
    </w:p>
    <w:p w14:paraId="59461DED" w14:textId="77777777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6720" behindDoc="1" locked="1" layoutInCell="1" allowOverlap="1" wp14:anchorId="642667DF" wp14:editId="306BCB0D">
                <wp:simplePos x="0" y="0"/>
                <wp:positionH relativeFrom="page">
                  <wp:posOffset>4952390</wp:posOffset>
                </wp:positionH>
                <wp:positionV relativeFrom="page">
                  <wp:posOffset>7315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D6970" w14:textId="77777777" w:rsidR="00CC0AA0" w:rsidRDefault="00CC0AA0" w:rsidP="00CC0A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67DF" id="Rectangle 1" o:spid="_x0000_s1026" alt="&quot;&quot;" style="position:absolute;left:0;text-align:left;margin-left:389.95pt;margin-top:.6pt;width:221pt;height:806.25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" fillcolor="#d3ebfd" stroked="f" strokeweight="1pt">
                <v:fill opacity="32896f"/>
                <v:textbox>
                  <w:txbxContent>
                    <w:p w14:paraId="4B1D6970" w14:textId="77777777" w:rsidR="00CC0AA0" w:rsidRDefault="00CC0AA0" w:rsidP="00CC0AA0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0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0"/>
    <w:p w14:paraId="71F70368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4E658F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October 2016 – </w:t>
      </w:r>
      <w:r>
        <w:rPr>
          <w:rFonts w:ascii="Century Gothic" w:eastAsia="Century Gothic" w:hAnsi="Century Gothic" w:cs="Times New Roman"/>
          <w:color w:val="043D68"/>
          <w:sz w:val="22"/>
          <w:szCs w:val="22"/>
        </w:rPr>
        <w:t>August 2024</w:t>
      </w:r>
    </w:p>
    <w:p w14:paraId="2C4AA5B8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claims to ensure they are legitimate before submission.</w:t>
      </w:r>
    </w:p>
    <w:p w14:paraId="46C43DEA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Researching, resolving, and communicating insurance issues to customers and management.</w:t>
      </w:r>
    </w:p>
    <w:p w14:paraId="71880B1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Conducting assessment on different insurance policies to determine the eligibility of the policyholder.</w:t>
      </w:r>
    </w:p>
    <w:p w14:paraId="0B1DECA3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insurance applications and documents to ensure that all necessary information required for processing a policy is provided and complete.</w:t>
      </w:r>
    </w:p>
    <w:p w14:paraId="160BF21F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Gathering data and verifying the accuracy of records.</w:t>
      </w:r>
    </w:p>
    <w:p w14:paraId="63545EF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Procuring authorization from insurance companies.</w:t>
      </w:r>
    </w:p>
    <w:p w14:paraId="36CCCD9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Establish relationship with health plans in addressing credentialing needs to help resolve billing and authorization issues.</w:t>
      </w:r>
    </w:p>
    <w:p w14:paraId="69F76D0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Maintaining systems and files with the appropriate current customer information.</w:t>
      </w:r>
    </w:p>
    <w:p w14:paraId="541F4DB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lastRenderedPageBreak/>
        <w:t>Responsible for providing data analysis and preparing reports as requested.</w:t>
      </w:r>
    </w:p>
    <w:p w14:paraId="4FF6001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coordinating case process and filings related to corporate insurance.</w:t>
      </w:r>
    </w:p>
    <w:p w14:paraId="2B6F11B5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Provide timely and accurate response to data requests and inquiries regarding insurance programs. </w:t>
      </w:r>
    </w:p>
    <w:p w14:paraId="5F0716EE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documenting reports on operational audits. </w:t>
      </w:r>
    </w:p>
    <w:p w14:paraId="2E07A1EC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resolved issues utilizing professional independent judgment. </w:t>
      </w:r>
    </w:p>
    <w:p w14:paraId="75DB9F11" w14:textId="77777777" w:rsidR="00CC0AA0" w:rsidRPr="00D304DC" w:rsidRDefault="00CC0AA0" w:rsidP="00CC0AA0">
      <w:pPr>
        <w:pStyle w:val="ListParagraph"/>
        <w:spacing w:after="200" w:line="276" w:lineRule="auto"/>
        <w:rPr>
          <w:rFonts w:ascii="Bookman Old Style" w:hAnsi="Bookman Old Style"/>
          <w:bCs/>
        </w:rPr>
      </w:pPr>
    </w:p>
    <w:p w14:paraId="05724232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A9536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Freight Analyst</w:t>
      </w:r>
    </w:p>
    <w:p w14:paraId="0B6224C0" w14:textId="77777777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A9536F">
        <w:rPr>
          <w:rFonts w:eastAsia="Century Gothic" w:cs="Times New Roman"/>
          <w:b/>
          <w:bCs/>
          <w:color w:val="043D68"/>
          <w:sz w:val="22"/>
          <w:szCs w:val="22"/>
        </w:rPr>
        <w:t>Sayani &amp; Sons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9792" behindDoc="1" locked="1" layoutInCell="1" allowOverlap="1" wp14:anchorId="325980EC" wp14:editId="2EB3B75A">
                <wp:simplePos x="0" y="0"/>
                <wp:positionH relativeFrom="page">
                  <wp:posOffset>4965700</wp:posOffset>
                </wp:positionH>
                <wp:positionV relativeFrom="page">
                  <wp:posOffset>-193675</wp:posOffset>
                </wp:positionV>
                <wp:extent cx="2806700" cy="10239375"/>
                <wp:effectExtent l="0" t="0" r="0" b="9525"/>
                <wp:wrapNone/>
                <wp:docPr id="987783535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3D426" w14:textId="77777777" w:rsidR="00CC0AA0" w:rsidRDefault="00CC0AA0" w:rsidP="00CC0A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80EC" id="_x0000_s1027" alt="&quot;&quot;" style="position:absolute;left:0;text-align:left;margin-left:391pt;margin-top:-15.25pt;width:221pt;height:806.2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" fillcolor="#d3ebfd" stroked="f" strokeweight="1pt">
                <v:fill opacity="32896f"/>
                <v:textbox>
                  <w:txbxContent>
                    <w:p w14:paraId="65A3D426" w14:textId="77777777" w:rsidR="00CC0AA0" w:rsidRDefault="00CC0AA0" w:rsidP="00CC0AA0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p w14:paraId="4F289026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A9536F">
        <w:rPr>
          <w:rFonts w:ascii="Century Gothic" w:eastAsia="Century Gothic" w:hAnsi="Century Gothic" w:cs="Times New Roman"/>
          <w:color w:val="043D68"/>
          <w:sz w:val="22"/>
          <w:szCs w:val="22"/>
        </w:rPr>
        <w:t>October 2012 – October 2016</w:t>
      </w:r>
    </w:p>
    <w:p w14:paraId="622ED6B2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claims to ensure they are legitimate before submission.</w:t>
      </w:r>
    </w:p>
    <w:p w14:paraId="39EF6326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Researching, resolving, and communicating insurance issues to customers and management.</w:t>
      </w:r>
    </w:p>
    <w:p w14:paraId="2FBB85A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Conducting assessment on different insurance policies to determine the eligibility of the policyholder.</w:t>
      </w:r>
    </w:p>
    <w:p w14:paraId="4802C071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Reviewing insurance applications and documents to ensure that all necessary information required for processing a policy is provided and complete.</w:t>
      </w:r>
    </w:p>
    <w:p w14:paraId="2C9D7D0D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Gathering data and verifying the accuracy of records.</w:t>
      </w:r>
    </w:p>
    <w:p w14:paraId="30D338EF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  <w:lang w:val="en-IN"/>
        </w:rPr>
        <w:t>Procuring authorization from insurance companies.</w:t>
      </w:r>
    </w:p>
    <w:p w14:paraId="323C012A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Establish relationship with health plans in addressing credentialing needs to help resolve billing and authorization issues.</w:t>
      </w:r>
    </w:p>
    <w:p w14:paraId="43058804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Maintaining systems and files with the appropriate current customer information.</w:t>
      </w:r>
    </w:p>
    <w:p w14:paraId="463FE089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providing data analysis and preparing reports as requested.</w:t>
      </w:r>
    </w:p>
    <w:p w14:paraId="1B95D4DE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>Responsible for coordinating case process and filings related to corporate insurance.</w:t>
      </w:r>
    </w:p>
    <w:p w14:paraId="5E140E1B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4E658F">
        <w:rPr>
          <w:bCs/>
          <w:sz w:val="22"/>
          <w:szCs w:val="28"/>
        </w:rPr>
        <w:t xml:space="preserve">Provide timely and accurate response to data requests and inquiries regarding insurance programs. </w:t>
      </w:r>
    </w:p>
    <w:p w14:paraId="426E0A42" w14:textId="77777777" w:rsidR="00CC0AA0" w:rsidRPr="004E658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documenting reports on operational audits. </w:t>
      </w:r>
    </w:p>
    <w:p w14:paraId="128C67C3" w14:textId="77777777" w:rsidR="00CC0AA0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proofErr w:type="spellStart"/>
      <w:r w:rsidRPr="004E658F">
        <w:rPr>
          <w:bCs/>
          <w:sz w:val="22"/>
          <w:szCs w:val="28"/>
        </w:rPr>
        <w:t>Analysing</w:t>
      </w:r>
      <w:proofErr w:type="spellEnd"/>
      <w:r w:rsidRPr="004E658F">
        <w:rPr>
          <w:bCs/>
          <w:sz w:val="22"/>
          <w:szCs w:val="28"/>
        </w:rPr>
        <w:t xml:space="preserve"> and resolved issues utilizing professional independent judgment. </w:t>
      </w:r>
    </w:p>
    <w:p w14:paraId="2F7558E4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Organizing direct and indirect routes for the shipping companies.</w:t>
      </w:r>
    </w:p>
    <w:p w14:paraId="43DFED62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Consideration and evaluation of other costs involved, such as storage fees, fuel costs, insurance and certificates that may be associated with shipping freight.</w:t>
      </w:r>
    </w:p>
    <w:p w14:paraId="00A2982E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>Administering all freight payment for organization and performing analysis on all data collected from external and internal sources and prepare monthly reports.</w:t>
      </w:r>
    </w:p>
    <w:p w14:paraId="78B4CC70" w14:textId="77777777" w:rsidR="00CC0AA0" w:rsidRPr="00A9536F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bCs/>
          <w:sz w:val="22"/>
          <w:szCs w:val="28"/>
        </w:rPr>
      </w:pPr>
      <w:r w:rsidRPr="00A9536F">
        <w:rPr>
          <w:bCs/>
          <w:sz w:val="22"/>
          <w:szCs w:val="28"/>
        </w:rPr>
        <w:t xml:space="preserve">Maintaining records of carrier pricing and contract rates and resolve all issues in same and monitor all client calls and track all freight carriers and resolve all overcharge issues. </w:t>
      </w:r>
    </w:p>
    <w:p w14:paraId="4B13D994" w14:textId="77777777" w:rsidR="00CC0AA0" w:rsidRPr="00067EE3" w:rsidRDefault="00CC0AA0" w:rsidP="00CC0AA0">
      <w:pPr>
        <w:pStyle w:val="ListParagraph"/>
        <w:numPr>
          <w:ilvl w:val="0"/>
          <w:numId w:val="47"/>
        </w:numPr>
        <w:spacing w:after="200" w:line="276" w:lineRule="auto"/>
        <w:rPr>
          <w:rFonts w:ascii="Bookman Old Style" w:hAnsi="Bookman Old Style"/>
          <w:bCs/>
        </w:rPr>
      </w:pPr>
      <w:r w:rsidRPr="00A9536F">
        <w:rPr>
          <w:bCs/>
          <w:sz w:val="22"/>
          <w:szCs w:val="28"/>
        </w:rPr>
        <w:t>Monitoring and organizing file and manage all correspondence and ensuring compliance to all import and export shipment regulations.</w:t>
      </w:r>
    </w:p>
    <w:p w14:paraId="538ECF91" w14:textId="77777777" w:rsidR="00CC0AA0" w:rsidRDefault="00CC0AA0" w:rsidP="00CC0AA0">
      <w:pPr>
        <w:spacing w:after="200" w:line="276" w:lineRule="auto"/>
        <w:rPr>
          <w:rFonts w:ascii="Bookman Old Style" w:hAnsi="Bookman Old Style"/>
          <w:bCs/>
        </w:rPr>
      </w:pPr>
    </w:p>
    <w:p w14:paraId="28BDCE7C" w14:textId="77777777" w:rsidR="00CC0AA0" w:rsidRDefault="00CC0AA0" w:rsidP="00CC0AA0">
      <w:pPr>
        <w:spacing w:after="200" w:line="276" w:lineRule="auto"/>
        <w:rPr>
          <w:rFonts w:ascii="Bookman Old Style" w:hAnsi="Bookman Old Style"/>
          <w:bCs/>
        </w:rPr>
      </w:pPr>
    </w:p>
    <w:p w14:paraId="14A7389A" w14:textId="77777777" w:rsidR="00CC0AA0" w:rsidRPr="00067EE3" w:rsidRDefault="00CC0AA0" w:rsidP="00CC0AA0">
      <w:pPr>
        <w:spacing w:after="200" w:line="276" w:lineRule="auto"/>
        <w:rPr>
          <w:rFonts w:ascii="Bookman Old Style" w:hAnsi="Bookman Old Style"/>
          <w:bCs/>
        </w:rPr>
      </w:pPr>
    </w:p>
    <w:p w14:paraId="6E331F58" w14:textId="77777777" w:rsidR="00CC0AA0" w:rsidRDefault="00CC0AA0" w:rsidP="00CC0AA0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IT </w:t>
      </w:r>
      <w:r w:rsidRPr="00A9536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Analyst</w:t>
      </w:r>
    </w:p>
    <w:p w14:paraId="3A466409" w14:textId="77777777" w:rsidR="00CC0AA0" w:rsidRPr="008266F6" w:rsidRDefault="00CC0AA0" w:rsidP="00CC0AA0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B33EED">
        <w:rPr>
          <w:rFonts w:eastAsia="Century Gothic" w:cs="Times New Roman"/>
          <w:b/>
          <w:bCs/>
          <w:color w:val="043D68"/>
          <w:sz w:val="22"/>
          <w:szCs w:val="22"/>
        </w:rPr>
        <w:t>Cyber City</w:t>
      </w:r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p w14:paraId="39788ADB" w14:textId="77777777" w:rsidR="00CC0AA0" w:rsidRPr="008266F6" w:rsidRDefault="00CC0AA0" w:rsidP="00CC0AA0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B33EED">
        <w:rPr>
          <w:rFonts w:ascii="Century Gothic" w:eastAsia="Century Gothic" w:hAnsi="Century Gothic" w:cs="Times New Roman"/>
          <w:color w:val="043D68"/>
          <w:sz w:val="22"/>
          <w:szCs w:val="22"/>
        </w:rPr>
        <w:t>April 2010 – September 2012</w:t>
      </w:r>
    </w:p>
    <w:p w14:paraId="6073C86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lastRenderedPageBreak/>
        <w:t>Developing efficient IT systems and infrastructure to suffice the business and technology needs.</w:t>
      </w:r>
    </w:p>
    <w:p w14:paraId="54DAFC64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Report problems and implement technology solutions.</w:t>
      </w:r>
    </w:p>
    <w:p w14:paraId="70116948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Collecting information from end users about system performance.</w:t>
      </w:r>
    </w:p>
    <w:p w14:paraId="6700F101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Gathering feedback from end users to continue improving systems</w:t>
      </w:r>
    </w:p>
    <w:p w14:paraId="2A2AAB53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Overseeing the systems and handle the upgrades, hardware, and software installations.</w:t>
      </w:r>
    </w:p>
    <w:p w14:paraId="41FB6193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Reviewing existing IT systems and internal processes.</w:t>
      </w:r>
      <w:r w:rsidRPr="00734EC4">
        <w:t xml:space="preserve"> </w:t>
      </w:r>
    </w:p>
    <w:p w14:paraId="63DB16BF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 xml:space="preserve">Providing advice and technical training. </w:t>
      </w:r>
    </w:p>
    <w:p w14:paraId="67048F2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Installing and configuring hardware and software components.</w:t>
      </w:r>
    </w:p>
    <w:p w14:paraId="34F3B47D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Upgrading systems to enable compatible software.</w:t>
      </w:r>
    </w:p>
    <w:p w14:paraId="045FEE8A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Install and upgrading antivirus software.</w:t>
      </w:r>
    </w:p>
    <w:p w14:paraId="6F4ED06A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Testing and evaluating new technology.</w:t>
      </w:r>
    </w:p>
    <w:p w14:paraId="3D9E59C2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Perform tests on new hardware and software.</w:t>
      </w:r>
    </w:p>
    <w:p w14:paraId="7EE64D00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Troubleshooting hardware and software issues</w:t>
      </w:r>
    </w:p>
    <w:p w14:paraId="6424FDEC" w14:textId="77777777" w:rsidR="00CC0AA0" w:rsidRPr="00734EC4" w:rsidRDefault="00CC0AA0" w:rsidP="00CC0AA0">
      <w:pPr>
        <w:pStyle w:val="ListParagraph"/>
        <w:numPr>
          <w:ilvl w:val="0"/>
          <w:numId w:val="48"/>
        </w:numPr>
        <w:spacing w:after="200" w:line="276" w:lineRule="auto"/>
        <w:rPr>
          <w:bCs/>
          <w:sz w:val="22"/>
          <w:szCs w:val="28"/>
          <w:lang w:val="en-IN"/>
        </w:rPr>
      </w:pPr>
      <w:r w:rsidRPr="00734EC4">
        <w:rPr>
          <w:bCs/>
          <w:sz w:val="22"/>
          <w:szCs w:val="28"/>
          <w:lang w:val="en-IN"/>
        </w:rPr>
        <w:t>Analysing IT requirements and providing objective advice on the use of IT.</w:t>
      </w:r>
    </w:p>
    <w:p w14:paraId="7A2E2990" w14:textId="77777777" w:rsidR="00CC0AA0" w:rsidRDefault="00CC0AA0" w:rsidP="00CC0AA0">
      <w:pPr>
        <w:spacing w:after="120"/>
        <w:ind w:left="-105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8DB476" wp14:editId="3A50F89F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8887B" id="Straight Connector 8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57FD698E" w14:textId="77777777" w:rsidR="00CC0AA0" w:rsidRDefault="00CC0AA0" w:rsidP="00CC0AA0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Pr="00E20194">
        <w:rPr>
          <w:rFonts w:eastAsia="Century Gothic"/>
        </w:rPr>
        <w:t>EDUCATION</w:t>
      </w:r>
    </w:p>
    <w:p w14:paraId="2FC74A53" w14:textId="77777777" w:rsidR="00CC0AA0" w:rsidRPr="00C86D06" w:rsidRDefault="00CC0AA0" w:rsidP="00CC0AA0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F5EB8DD" wp14:editId="7FE6CC99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E50F7" id="Straight Connector 9" o:spid="_x0000_s1026" style="position:absolute;z-index:251808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CF66DF">
        <w:rPr>
          <w:sz w:val="22"/>
          <w:szCs w:val="28"/>
        </w:rPr>
        <w:t>Mumbai University, Bachelor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10816" behindDoc="1" locked="1" layoutInCell="1" allowOverlap="1" wp14:anchorId="54441360" wp14:editId="52A82536">
                <wp:simplePos x="0" y="0"/>
                <wp:positionH relativeFrom="page">
                  <wp:posOffset>4952365</wp:posOffset>
                </wp:positionH>
                <wp:positionV relativeFrom="page">
                  <wp:posOffset>-321945</wp:posOffset>
                </wp:positionV>
                <wp:extent cx="2806700" cy="10372725"/>
                <wp:effectExtent l="0" t="0" r="0" b="9525"/>
                <wp:wrapNone/>
                <wp:docPr id="182838154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37272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BC100" w14:textId="77777777" w:rsidR="00CC0AA0" w:rsidRDefault="00CC0AA0" w:rsidP="00CC0A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41360" id="_x0000_s1028" alt="&quot;&quot;" style="position:absolute;left:0;text-align:left;margin-left:389.95pt;margin-top:-25.35pt;width:221pt;height:816.7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" fillcolor="#d3ebfd" stroked="f" strokeweight="1pt">
                <v:fill opacity="32896f"/>
                <v:textbox>
                  <w:txbxContent>
                    <w:p w14:paraId="213BC100" w14:textId="77777777" w:rsidR="00CC0AA0" w:rsidRDefault="00CC0AA0" w:rsidP="00CC0AA0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CF66DF">
        <w:rPr>
          <w:sz w:val="22"/>
          <w:szCs w:val="28"/>
        </w:rPr>
        <w:t xml:space="preserve"> of Commerce</w:t>
      </w:r>
    </w:p>
    <w:p w14:paraId="0B7B0E8C" w14:textId="77777777" w:rsidR="00CC0AA0" w:rsidRDefault="00CC0AA0" w:rsidP="00CC0AA0"/>
    <w:p w14:paraId="58DB392A" w14:textId="689C9CA9" w:rsidR="00A97043" w:rsidRPr="00EF67AE" w:rsidRDefault="00A97043" w:rsidP="00CC0AA0">
      <w:pPr>
        <w:pStyle w:val="Subtitle"/>
        <w:ind w:left="-105"/>
        <w:rPr>
          <w:color w:val="FFFFFF" w:themeColor="background1"/>
          <w:sz w:val="2"/>
          <w:szCs w:val="2"/>
        </w:rPr>
      </w:pPr>
    </w:p>
    <w:sectPr w:rsidR="00A97043" w:rsidRPr="00EF67A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D8FF7" w14:textId="77777777" w:rsidR="00831C3F" w:rsidRDefault="00831C3F" w:rsidP="00AA35A8">
      <w:pPr>
        <w:spacing w:line="240" w:lineRule="auto"/>
      </w:pPr>
      <w:r>
        <w:separator/>
      </w:r>
    </w:p>
  </w:endnote>
  <w:endnote w:type="continuationSeparator" w:id="0">
    <w:p w14:paraId="57CC5352" w14:textId="77777777" w:rsidR="00831C3F" w:rsidRDefault="00831C3F" w:rsidP="00AA35A8">
      <w:pPr>
        <w:spacing w:line="240" w:lineRule="auto"/>
      </w:pPr>
      <w:r>
        <w:continuationSeparator/>
      </w:r>
    </w:p>
  </w:endnote>
  <w:endnote w:type="continuationNotice" w:id="1">
    <w:p w14:paraId="655D8673" w14:textId="77777777" w:rsidR="00831C3F" w:rsidRDefault="00831C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EAC7B" w14:textId="77777777" w:rsidR="00831C3F" w:rsidRDefault="00831C3F" w:rsidP="00AA35A8">
      <w:pPr>
        <w:spacing w:line="240" w:lineRule="auto"/>
      </w:pPr>
      <w:r>
        <w:separator/>
      </w:r>
    </w:p>
  </w:footnote>
  <w:footnote w:type="continuationSeparator" w:id="0">
    <w:p w14:paraId="1531FA3A" w14:textId="77777777" w:rsidR="00831C3F" w:rsidRDefault="00831C3F" w:rsidP="00AA35A8">
      <w:pPr>
        <w:spacing w:line="240" w:lineRule="auto"/>
      </w:pPr>
      <w:r>
        <w:continuationSeparator/>
      </w:r>
    </w:p>
  </w:footnote>
  <w:footnote w:type="continuationNotice" w:id="1">
    <w:p w14:paraId="2DDF126C" w14:textId="77777777" w:rsidR="00831C3F" w:rsidRDefault="00831C3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361FC79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71804557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12493016" wp14:editId="1CC67DB5">
            <wp:extent cx="180975" cy="180975"/>
            <wp:effectExtent l="0" t="0" r="0" b="0"/>
            <wp:docPr id="671804557" name="Picture 67180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614DCE4" id="Picture 1037403029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05D147B3" wp14:editId="48B84152">
            <wp:extent cx="171450" cy="171450"/>
            <wp:effectExtent l="0" t="0" r="0" b="0"/>
            <wp:docPr id="1037403029" name="Picture 1037403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B7163DB"/>
    <w:multiLevelType w:val="hybridMultilevel"/>
    <w:tmpl w:val="F2FAF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33470F"/>
    <w:multiLevelType w:val="hybridMultilevel"/>
    <w:tmpl w:val="1D0CC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2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4"/>
  </w:num>
  <w:num w:numId="3" w16cid:durableId="522549899">
    <w:abstractNumId w:val="20"/>
  </w:num>
  <w:num w:numId="4" w16cid:durableId="294994176">
    <w:abstractNumId w:val="23"/>
  </w:num>
  <w:num w:numId="5" w16cid:durableId="1655522407">
    <w:abstractNumId w:val="37"/>
  </w:num>
  <w:num w:numId="6" w16cid:durableId="1598058685">
    <w:abstractNumId w:val="29"/>
  </w:num>
  <w:num w:numId="7" w16cid:durableId="784039145">
    <w:abstractNumId w:val="34"/>
  </w:num>
  <w:num w:numId="8" w16cid:durableId="277030487">
    <w:abstractNumId w:val="31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9"/>
  </w:num>
  <w:num w:numId="23" w16cid:durableId="1647662746">
    <w:abstractNumId w:val="10"/>
  </w:num>
  <w:num w:numId="24" w16cid:durableId="1026566848">
    <w:abstractNumId w:val="19"/>
  </w:num>
  <w:num w:numId="25" w16cid:durableId="1923366802">
    <w:abstractNumId w:val="35"/>
  </w:num>
  <w:num w:numId="26" w16cid:durableId="1448549876">
    <w:abstractNumId w:val="25"/>
  </w:num>
  <w:num w:numId="27" w16cid:durableId="1746343881">
    <w:abstractNumId w:val="16"/>
  </w:num>
  <w:num w:numId="28" w16cid:durableId="555091601">
    <w:abstractNumId w:val="41"/>
  </w:num>
  <w:num w:numId="29" w16cid:durableId="342824312">
    <w:abstractNumId w:val="32"/>
  </w:num>
  <w:num w:numId="30" w16cid:durableId="925386969">
    <w:abstractNumId w:val="38"/>
  </w:num>
  <w:num w:numId="31" w16cid:durableId="478957990">
    <w:abstractNumId w:val="40"/>
  </w:num>
  <w:num w:numId="32" w16cid:durableId="550043913">
    <w:abstractNumId w:val="17"/>
  </w:num>
  <w:num w:numId="33" w16cid:durableId="1987974239">
    <w:abstractNumId w:val="12"/>
  </w:num>
  <w:num w:numId="34" w16cid:durableId="409739565">
    <w:abstractNumId w:val="28"/>
  </w:num>
  <w:num w:numId="35" w16cid:durableId="709691953">
    <w:abstractNumId w:val="30"/>
  </w:num>
  <w:num w:numId="36" w16cid:durableId="1646004350">
    <w:abstractNumId w:val="26"/>
  </w:num>
  <w:num w:numId="37" w16cid:durableId="311835105">
    <w:abstractNumId w:val="21"/>
  </w:num>
  <w:num w:numId="38" w16cid:durableId="2140219519">
    <w:abstractNumId w:val="24"/>
  </w:num>
  <w:num w:numId="39" w16cid:durableId="1965697744">
    <w:abstractNumId w:val="43"/>
  </w:num>
  <w:num w:numId="40" w16cid:durableId="1778134554">
    <w:abstractNumId w:val="14"/>
  </w:num>
  <w:num w:numId="41" w16cid:durableId="2096782651">
    <w:abstractNumId w:val="42"/>
  </w:num>
  <w:num w:numId="42" w16cid:durableId="311446124">
    <w:abstractNumId w:val="33"/>
  </w:num>
  <w:num w:numId="43" w16cid:durableId="2055614507">
    <w:abstractNumId w:val="22"/>
  </w:num>
  <w:num w:numId="44" w16cid:durableId="509683976">
    <w:abstractNumId w:val="36"/>
  </w:num>
  <w:num w:numId="45" w16cid:durableId="1918394288">
    <w:abstractNumId w:val="45"/>
  </w:num>
  <w:num w:numId="46" w16cid:durableId="1048070707">
    <w:abstractNumId w:val="27"/>
  </w:num>
  <w:num w:numId="47" w16cid:durableId="1247765177">
    <w:abstractNumId w:val="18"/>
  </w:num>
  <w:num w:numId="48" w16cid:durableId="5826901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52C3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06E74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C3F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20EF6"/>
    <w:rsid w:val="00A335A5"/>
    <w:rsid w:val="00A3726F"/>
    <w:rsid w:val="00A379B4"/>
    <w:rsid w:val="00A4248D"/>
    <w:rsid w:val="00A45147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0AA0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74A59"/>
    <w:rsid w:val="00F813C2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9261A"/>
    <w:rsid w:val="002D4868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06E74"/>
    <w:rsid w:val="0073187B"/>
    <w:rsid w:val="00740499"/>
    <w:rsid w:val="00750E29"/>
    <w:rsid w:val="007D794B"/>
    <w:rsid w:val="007F5406"/>
    <w:rsid w:val="00807B01"/>
    <w:rsid w:val="008254C8"/>
    <w:rsid w:val="008531F5"/>
    <w:rsid w:val="00965870"/>
    <w:rsid w:val="009C55AF"/>
    <w:rsid w:val="00A45147"/>
    <w:rsid w:val="00B468E2"/>
    <w:rsid w:val="00C35EF3"/>
    <w:rsid w:val="00C60529"/>
    <w:rsid w:val="00C935FD"/>
    <w:rsid w:val="00CA6CBD"/>
    <w:rsid w:val="00CB7360"/>
    <w:rsid w:val="00CD3CC5"/>
    <w:rsid w:val="00D24ADE"/>
    <w:rsid w:val="00E34792"/>
    <w:rsid w:val="00EA3BFF"/>
    <w:rsid w:val="00EE6126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2024-06-18T22:18:00Z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